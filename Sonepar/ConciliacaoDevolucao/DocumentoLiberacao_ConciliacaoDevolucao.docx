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06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EA925" w14:textId="1C01598B" w:rsidR="00CB313A" w:rsidRDefault="00B2367D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06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95E1C7" w14:textId="556CF443" w:rsidR="00CB313A" w:rsidRPr="00C6614D" w:rsidRDefault="00B2367D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06/02/2017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330AA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" fillcolor="#6d6e71" stroked="f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" fillcolor="#a28e6a [3206]" stroked="f">
                        <v:fill r:id="rId9" o:title="" opacity="52428f" color2="white [3212]" o:opacity2="52428f" type="pattern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06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EA925" w14:textId="1C01598B" w:rsidR="00CB313A" w:rsidRDefault="00B2367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06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95E1C7" w14:textId="556CF443" w:rsidR="00CB313A" w:rsidRPr="00C6614D" w:rsidRDefault="00B2367D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06/02/2017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72DB719F" w:rsidR="00CB313A" w:rsidRPr="00095045" w:rsidRDefault="00082027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836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Conciliação de Devolução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1AF8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" o:allowincell="f" adj="2346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72DB719F" w:rsidR="00CB313A" w:rsidRPr="00095045" w:rsidRDefault="00082027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4836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Conciliação de Devolução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E428B0E"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CEF59B" w14:textId="77777777" w:rsidR="00CB313A" w:rsidRPr="00346BCF" w:rsidRDefault="00CB313A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14:paraId="702D7548" w14:textId="77777777" w:rsidR="001B3C3D" w:rsidRDefault="001B3C3D">
          <w:pPr>
            <w:pStyle w:val="CabealhodoSumrio"/>
          </w:pPr>
          <w:r>
            <w:t>Sumário</w:t>
          </w:r>
        </w:p>
        <w:p w14:paraId="1AF93555" w14:textId="77777777" w:rsidR="001B3C3D" w:rsidRPr="001B3C3D" w:rsidRDefault="001B3C3D" w:rsidP="001B3C3D"/>
        <w:p w14:paraId="2BC38BBA" w14:textId="1804A731" w:rsidR="00A836DD" w:rsidRDefault="001B3C3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44097" w:history="1">
            <w:r w:rsidR="00A836DD" w:rsidRPr="00F140F2">
              <w:rPr>
                <w:rStyle w:val="Hyperlink"/>
                <w:rFonts w:ascii="Calibri" w:hAnsi="Calibri"/>
                <w:noProof/>
              </w:rPr>
              <w:t>1.</w:t>
            </w:r>
            <w:r w:rsidR="00A836DD">
              <w:rPr>
                <w:noProof/>
                <w:lang w:eastAsia="pt-BR"/>
              </w:rPr>
              <w:tab/>
            </w:r>
            <w:r w:rsidR="00A836DD" w:rsidRPr="00F140F2">
              <w:rPr>
                <w:rStyle w:val="Hyperlink"/>
                <w:rFonts w:ascii="Calibri" w:hAnsi="Calibri"/>
                <w:noProof/>
              </w:rPr>
              <w:t>Prazo de Garantia</w:t>
            </w:r>
            <w:r w:rsidR="00A836DD">
              <w:rPr>
                <w:noProof/>
                <w:webHidden/>
              </w:rPr>
              <w:tab/>
            </w:r>
            <w:r w:rsidR="00A836DD">
              <w:rPr>
                <w:noProof/>
                <w:webHidden/>
              </w:rPr>
              <w:fldChar w:fldCharType="begin"/>
            </w:r>
            <w:r w:rsidR="00A836DD">
              <w:rPr>
                <w:noProof/>
                <w:webHidden/>
              </w:rPr>
              <w:instrText xml:space="preserve"> PAGEREF _Toc474144097 \h </w:instrText>
            </w:r>
            <w:r w:rsidR="00A836DD">
              <w:rPr>
                <w:noProof/>
                <w:webHidden/>
              </w:rPr>
            </w:r>
            <w:r w:rsidR="00A836DD">
              <w:rPr>
                <w:noProof/>
                <w:webHidden/>
              </w:rPr>
              <w:fldChar w:fldCharType="separate"/>
            </w:r>
            <w:r w:rsidR="00052E31">
              <w:rPr>
                <w:noProof/>
                <w:webHidden/>
              </w:rPr>
              <w:t>2</w:t>
            </w:r>
            <w:r w:rsidR="00A836DD">
              <w:rPr>
                <w:noProof/>
                <w:webHidden/>
              </w:rPr>
              <w:fldChar w:fldCharType="end"/>
            </w:r>
          </w:hyperlink>
        </w:p>
        <w:p w14:paraId="07D4277B" w14:textId="4F0D2691" w:rsidR="00A836DD" w:rsidRDefault="0008202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44098" w:history="1">
            <w:r w:rsidR="00A836DD" w:rsidRPr="00F140F2">
              <w:rPr>
                <w:rStyle w:val="Hyperlink"/>
                <w:rFonts w:ascii="Calibri" w:hAnsi="Calibri"/>
                <w:noProof/>
              </w:rPr>
              <w:t>2.</w:t>
            </w:r>
            <w:r w:rsidR="00A836DD">
              <w:rPr>
                <w:noProof/>
                <w:lang w:eastAsia="pt-BR"/>
              </w:rPr>
              <w:tab/>
            </w:r>
            <w:r w:rsidR="00A836DD" w:rsidRPr="00F140F2">
              <w:rPr>
                <w:rStyle w:val="Hyperlink"/>
                <w:rFonts w:ascii="Calibri" w:hAnsi="Calibri"/>
                <w:noProof/>
              </w:rPr>
              <w:t>Resumo do Serviço Executado</w:t>
            </w:r>
            <w:r w:rsidR="00A836DD">
              <w:rPr>
                <w:noProof/>
                <w:webHidden/>
              </w:rPr>
              <w:tab/>
            </w:r>
            <w:r w:rsidR="00A836DD">
              <w:rPr>
                <w:noProof/>
                <w:webHidden/>
              </w:rPr>
              <w:fldChar w:fldCharType="begin"/>
            </w:r>
            <w:r w:rsidR="00A836DD">
              <w:rPr>
                <w:noProof/>
                <w:webHidden/>
              </w:rPr>
              <w:instrText xml:space="preserve"> PAGEREF _Toc474144098 \h </w:instrText>
            </w:r>
            <w:r w:rsidR="00A836DD">
              <w:rPr>
                <w:noProof/>
                <w:webHidden/>
              </w:rPr>
            </w:r>
            <w:r w:rsidR="00A836DD">
              <w:rPr>
                <w:noProof/>
                <w:webHidden/>
              </w:rPr>
              <w:fldChar w:fldCharType="separate"/>
            </w:r>
            <w:r w:rsidR="00052E31">
              <w:rPr>
                <w:noProof/>
                <w:webHidden/>
              </w:rPr>
              <w:t>3</w:t>
            </w:r>
            <w:r w:rsidR="00A836DD">
              <w:rPr>
                <w:noProof/>
                <w:webHidden/>
              </w:rPr>
              <w:fldChar w:fldCharType="end"/>
            </w:r>
          </w:hyperlink>
        </w:p>
        <w:p w14:paraId="70FB430B" w14:textId="3ADDBE8C" w:rsidR="00A836DD" w:rsidRDefault="00082027">
          <w:pPr>
            <w:pStyle w:val="Sumrio3"/>
            <w:rPr>
              <w:i w:val="0"/>
              <w:noProof/>
              <w:lang w:eastAsia="pt-BR"/>
            </w:rPr>
          </w:pPr>
          <w:hyperlink w:anchor="_Toc474144099" w:history="1">
            <w:r w:rsidR="00A836DD" w:rsidRPr="00F140F2">
              <w:rPr>
                <w:rStyle w:val="Hyperlink"/>
                <w:rFonts w:cs="Arial"/>
                <w:noProof/>
              </w:rPr>
              <w:t>Lista de programas desenvolvidos</w:t>
            </w:r>
            <w:r w:rsidR="00A836DD">
              <w:rPr>
                <w:noProof/>
                <w:webHidden/>
              </w:rPr>
              <w:tab/>
            </w:r>
            <w:r w:rsidR="00A836DD">
              <w:rPr>
                <w:noProof/>
                <w:webHidden/>
              </w:rPr>
              <w:fldChar w:fldCharType="begin"/>
            </w:r>
            <w:r w:rsidR="00A836DD">
              <w:rPr>
                <w:noProof/>
                <w:webHidden/>
              </w:rPr>
              <w:instrText xml:space="preserve"> PAGEREF _Toc474144099 \h </w:instrText>
            </w:r>
            <w:r w:rsidR="00A836DD">
              <w:rPr>
                <w:noProof/>
                <w:webHidden/>
              </w:rPr>
            </w:r>
            <w:r w:rsidR="00A836DD">
              <w:rPr>
                <w:noProof/>
                <w:webHidden/>
              </w:rPr>
              <w:fldChar w:fldCharType="separate"/>
            </w:r>
            <w:r w:rsidR="00052E31">
              <w:rPr>
                <w:noProof/>
                <w:webHidden/>
              </w:rPr>
              <w:t>4</w:t>
            </w:r>
            <w:r w:rsidR="00A836DD">
              <w:rPr>
                <w:noProof/>
                <w:webHidden/>
              </w:rPr>
              <w:fldChar w:fldCharType="end"/>
            </w:r>
          </w:hyperlink>
        </w:p>
        <w:p w14:paraId="7247E106" w14:textId="284A593B" w:rsidR="00A836DD" w:rsidRDefault="00082027">
          <w:pPr>
            <w:pStyle w:val="Sumrio3"/>
            <w:rPr>
              <w:i w:val="0"/>
              <w:noProof/>
              <w:lang w:eastAsia="pt-BR"/>
            </w:rPr>
          </w:pPr>
          <w:hyperlink w:anchor="_Toc474144100" w:history="1">
            <w:r w:rsidR="00A836DD" w:rsidRPr="00F140F2">
              <w:rPr>
                <w:rStyle w:val="Hyperlink"/>
                <w:rFonts w:cs="Arial"/>
                <w:noProof/>
              </w:rPr>
              <w:t>Lista de tabelas</w:t>
            </w:r>
            <w:r w:rsidR="00A836DD">
              <w:rPr>
                <w:noProof/>
                <w:webHidden/>
              </w:rPr>
              <w:tab/>
            </w:r>
            <w:r w:rsidR="00A836DD">
              <w:rPr>
                <w:noProof/>
                <w:webHidden/>
              </w:rPr>
              <w:fldChar w:fldCharType="begin"/>
            </w:r>
            <w:r w:rsidR="00A836DD">
              <w:rPr>
                <w:noProof/>
                <w:webHidden/>
              </w:rPr>
              <w:instrText xml:space="preserve"> PAGEREF _Toc474144100 \h </w:instrText>
            </w:r>
            <w:r w:rsidR="00A836DD">
              <w:rPr>
                <w:noProof/>
                <w:webHidden/>
              </w:rPr>
            </w:r>
            <w:r w:rsidR="00A836DD">
              <w:rPr>
                <w:noProof/>
                <w:webHidden/>
              </w:rPr>
              <w:fldChar w:fldCharType="separate"/>
            </w:r>
            <w:r w:rsidR="00052E31">
              <w:rPr>
                <w:noProof/>
                <w:webHidden/>
              </w:rPr>
              <w:t>4</w:t>
            </w:r>
            <w:r w:rsidR="00A836DD">
              <w:rPr>
                <w:noProof/>
                <w:webHidden/>
              </w:rPr>
              <w:fldChar w:fldCharType="end"/>
            </w:r>
          </w:hyperlink>
        </w:p>
        <w:p w14:paraId="4A908FE6" w14:textId="156DB2F6" w:rsidR="00A836DD" w:rsidRDefault="00082027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44101" w:history="1">
            <w:r w:rsidR="00A836DD" w:rsidRPr="00F140F2">
              <w:rPr>
                <w:rStyle w:val="Hyperlink"/>
                <w:rFonts w:ascii="Calibri" w:hAnsi="Calibri"/>
                <w:noProof/>
              </w:rPr>
              <w:t>3.</w:t>
            </w:r>
            <w:r w:rsidR="00A836DD">
              <w:rPr>
                <w:noProof/>
                <w:lang w:eastAsia="pt-BR"/>
              </w:rPr>
              <w:tab/>
            </w:r>
            <w:r w:rsidR="00A836DD" w:rsidRPr="00F140F2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A836DD">
              <w:rPr>
                <w:noProof/>
                <w:webHidden/>
              </w:rPr>
              <w:tab/>
            </w:r>
            <w:r w:rsidR="00A836DD">
              <w:rPr>
                <w:noProof/>
                <w:webHidden/>
              </w:rPr>
              <w:fldChar w:fldCharType="begin"/>
            </w:r>
            <w:r w:rsidR="00A836DD">
              <w:rPr>
                <w:noProof/>
                <w:webHidden/>
              </w:rPr>
              <w:instrText xml:space="preserve"> PAGEREF _Toc474144101 \h </w:instrText>
            </w:r>
            <w:r w:rsidR="00A836DD">
              <w:rPr>
                <w:noProof/>
                <w:webHidden/>
              </w:rPr>
            </w:r>
            <w:r w:rsidR="00A836DD">
              <w:rPr>
                <w:noProof/>
                <w:webHidden/>
              </w:rPr>
              <w:fldChar w:fldCharType="separate"/>
            </w:r>
            <w:r w:rsidR="00052E31">
              <w:rPr>
                <w:noProof/>
                <w:webHidden/>
              </w:rPr>
              <w:t>5</w:t>
            </w:r>
            <w:r w:rsidR="00A836DD">
              <w:rPr>
                <w:noProof/>
                <w:webHidden/>
              </w:rPr>
              <w:fldChar w:fldCharType="end"/>
            </w:r>
          </w:hyperlink>
        </w:p>
        <w:p w14:paraId="3161E2AD" w14:textId="15C11807" w:rsidR="001B3C3D" w:rsidRDefault="001B3C3D" w:rsidP="004D7063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Ttulo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74144097"/>
      <w:r>
        <w:rPr>
          <w:rFonts w:ascii="Calibri" w:hAnsi="Calibri"/>
          <w:color w:val="9D3511"/>
        </w:rPr>
        <w:t>Prazo de Garantia</w:t>
      </w:r>
      <w:bookmarkEnd w:id="0"/>
    </w:p>
    <w:p w14:paraId="38D7613D" w14:textId="77777777" w:rsidR="00F2151F" w:rsidRDefault="00F2151F" w:rsidP="00F2151F">
      <w:pPr>
        <w:pStyle w:val="PargrafodaLista"/>
        <w:ind w:left="360"/>
        <w:jc w:val="both"/>
      </w:pPr>
    </w:p>
    <w:p w14:paraId="39BA25DF" w14:textId="77777777"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PargrafodaLista"/>
        <w:ind w:left="360"/>
        <w:jc w:val="both"/>
      </w:pPr>
    </w:p>
    <w:p w14:paraId="320B3AB5" w14:textId="77777777"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PargrafodaLista"/>
        <w:ind w:left="360"/>
        <w:jc w:val="both"/>
      </w:pPr>
    </w:p>
    <w:p w14:paraId="41EE3BA4" w14:textId="77777777"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PargrafodaLista"/>
        <w:ind w:left="360"/>
        <w:jc w:val="both"/>
      </w:pPr>
    </w:p>
    <w:p w14:paraId="3119FF90" w14:textId="77777777"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74144098"/>
      <w:r>
        <w:rPr>
          <w:rFonts w:ascii="Calibri" w:hAnsi="Calibri"/>
          <w:color w:val="9D3511"/>
        </w:rPr>
        <w:lastRenderedPageBreak/>
        <w:t>Resumo do Serviço Executado</w:t>
      </w:r>
      <w:bookmarkEnd w:id="1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4A2FC11B" w14:textId="228B64F6" w:rsidR="00FF5DA9" w:rsidRDefault="00BC4836" w:rsidP="00FF5DA9">
      <w:pPr>
        <w:ind w:left="360"/>
        <w:rPr>
          <w:rFonts w:cstheme="minorHAnsi"/>
        </w:rPr>
      </w:pPr>
      <w:r>
        <w:t>Programa para realizar a Conciliação Financeiro x Fiscal das devoluções</w:t>
      </w:r>
      <w:r w:rsidR="00F82224">
        <w:t>,</w:t>
      </w:r>
      <w:r w:rsidR="00F82224" w:rsidRPr="00F82224">
        <w:t xml:space="preserve"> </w:t>
      </w:r>
      <w:r w:rsidR="00F82224">
        <w:t xml:space="preserve">será feito o confronto entre financeiro x documentos integrados no Obrigações Fiscais e </w:t>
      </w:r>
      <w:r w:rsidR="00F82224">
        <w:rPr>
          <w:rFonts w:eastAsia="Times New Roman"/>
        </w:rPr>
        <w:t xml:space="preserve">listado somente documentos do tipo NFD (exceto </w:t>
      </w:r>
      <w:proofErr w:type="spellStart"/>
      <w:r w:rsidR="00F82224">
        <w:rPr>
          <w:rFonts w:eastAsia="Times New Roman"/>
        </w:rPr>
        <w:t>CFOPs</w:t>
      </w:r>
      <w:proofErr w:type="spellEnd"/>
      <w:r w:rsidR="00F82224">
        <w:rPr>
          <w:rFonts w:eastAsia="Times New Roman"/>
        </w:rPr>
        <w:t xml:space="preserve"> 5209, 6209, 1209 e 2209).</w:t>
      </w:r>
      <w:r w:rsidR="00FF5DA9">
        <w:rPr>
          <w:rFonts w:cstheme="minorHAnsi"/>
        </w:rPr>
        <w:br w:type="page"/>
      </w:r>
    </w:p>
    <w:p w14:paraId="616D6E51" w14:textId="7E12E433" w:rsidR="0091787D" w:rsidRPr="00C72941" w:rsidRDefault="0091787D" w:rsidP="003613BF">
      <w:pPr>
        <w:pStyle w:val="Ttulo3"/>
        <w:ind w:firstLine="360"/>
        <w:rPr>
          <w:rFonts w:ascii="Arial" w:hAnsi="Arial" w:cs="Arial"/>
        </w:rPr>
      </w:pPr>
      <w:bookmarkStart w:id="2" w:name="_Toc474144099"/>
      <w:r w:rsidRPr="0091787D">
        <w:rPr>
          <w:rFonts w:asciiTheme="minorHAnsi" w:hAnsiTheme="minorHAnsi" w:cs="Arial"/>
          <w:color w:val="auto"/>
        </w:rPr>
        <w:lastRenderedPageBreak/>
        <w:t>Lista de programas desenvolvidos</w:t>
      </w:r>
      <w:bookmarkEnd w:id="2"/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5780DEAC" w:rsidR="00A30DE6" w:rsidRPr="00A30DE6" w:rsidRDefault="00F82224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ESOF001</w:t>
            </w:r>
          </w:p>
        </w:tc>
        <w:tc>
          <w:tcPr>
            <w:tcW w:w="4859" w:type="dxa"/>
          </w:tcPr>
          <w:p w14:paraId="2055A071" w14:textId="6590A2BB" w:rsidR="00A30DE6" w:rsidRPr="00A30DE6" w:rsidRDefault="00F82224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 </w:t>
            </w:r>
            <w:proofErr w:type="spellStart"/>
            <w:r>
              <w:rPr>
                <w:rFonts w:cstheme="minorHAnsi"/>
              </w:rPr>
              <w:t>Devol</w:t>
            </w:r>
            <w:proofErr w:type="spellEnd"/>
            <w:r>
              <w:rPr>
                <w:rFonts w:cstheme="minorHAnsi"/>
              </w:rPr>
              <w:t xml:space="preserve"> X </w:t>
            </w:r>
            <w:proofErr w:type="spellStart"/>
            <w:r>
              <w:rPr>
                <w:rFonts w:cstheme="minorHAnsi"/>
              </w:rPr>
              <w:t>Diario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Estoq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4B571C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03CB5F99" w:rsidR="004B571C" w:rsidRPr="00A30DE6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ESOF001A</w:t>
            </w:r>
          </w:p>
        </w:tc>
        <w:tc>
          <w:tcPr>
            <w:tcW w:w="4859" w:type="dxa"/>
          </w:tcPr>
          <w:p w14:paraId="3724D958" w14:textId="6F350717" w:rsidR="004B571C" w:rsidRPr="00A30DE6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Programa para Seleção de Documentos</w:t>
            </w:r>
          </w:p>
        </w:tc>
        <w:tc>
          <w:tcPr>
            <w:tcW w:w="2286" w:type="dxa"/>
          </w:tcPr>
          <w:p w14:paraId="1BB2D55F" w14:textId="78BFC216" w:rsidR="004B571C" w:rsidRPr="00A30DE6" w:rsidRDefault="004B571C" w:rsidP="004B571C">
            <w:pPr>
              <w:rPr>
                <w:rFonts w:cstheme="minorHAnsi"/>
              </w:rPr>
            </w:pPr>
          </w:p>
        </w:tc>
      </w:tr>
      <w:tr w:rsidR="004B571C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7F3DD1C8" w:rsidR="004B571C" w:rsidRPr="00A30DE6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ESOF001B</w:t>
            </w:r>
          </w:p>
        </w:tc>
        <w:tc>
          <w:tcPr>
            <w:tcW w:w="4859" w:type="dxa"/>
          </w:tcPr>
          <w:p w14:paraId="57CAD418" w14:textId="06DF71DC" w:rsidR="004B571C" w:rsidRPr="00A30DE6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Programa Totalizador de Documentos</w:t>
            </w:r>
          </w:p>
        </w:tc>
        <w:tc>
          <w:tcPr>
            <w:tcW w:w="2286" w:type="dxa"/>
          </w:tcPr>
          <w:p w14:paraId="1B377E34" w14:textId="0FDE33E3" w:rsidR="004B571C" w:rsidRPr="00A30DE6" w:rsidRDefault="004B571C" w:rsidP="004B571C">
            <w:pPr>
              <w:rPr>
                <w:rFonts w:cstheme="minorHAnsi"/>
              </w:rPr>
            </w:pPr>
          </w:p>
        </w:tc>
      </w:tr>
      <w:tr w:rsidR="004B571C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2A800039" w:rsidR="004B571C" w:rsidRPr="008B4490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ESOF001CRP</w:t>
            </w:r>
          </w:p>
        </w:tc>
        <w:tc>
          <w:tcPr>
            <w:tcW w:w="4859" w:type="dxa"/>
          </w:tcPr>
          <w:p w14:paraId="6F273913" w14:textId="4D5383EE" w:rsidR="004B571C" w:rsidRPr="008B4490" w:rsidRDefault="009C247F" w:rsidP="004B571C">
            <w:pPr>
              <w:rPr>
                <w:rFonts w:cstheme="minorHAnsi"/>
              </w:rPr>
            </w:pPr>
            <w:r>
              <w:rPr>
                <w:rFonts w:cstheme="minorHAnsi"/>
              </w:rPr>
              <w:t>Relatório EXCEL com Dados dos Documentos</w:t>
            </w:r>
          </w:p>
        </w:tc>
        <w:tc>
          <w:tcPr>
            <w:tcW w:w="2286" w:type="dxa"/>
          </w:tcPr>
          <w:p w14:paraId="4EC57215" w14:textId="53C8F5E3" w:rsidR="004B571C" w:rsidRPr="004B571C" w:rsidRDefault="004B571C" w:rsidP="004B571C">
            <w:pPr>
              <w:rPr>
                <w:rFonts w:cstheme="minorHAnsi"/>
              </w:rPr>
            </w:pPr>
          </w:p>
        </w:tc>
      </w:tr>
      <w:tr w:rsidR="004B571C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7AE3F31B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FF638BE" w14:textId="0D9727F1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3EBCD2F" w14:textId="37F1ECEF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5C89E443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216E8CFF" w14:textId="3217F7CB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2923E8E2" w14:textId="22E1236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5EB55074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0C829C14" w14:textId="746EEE35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9AA60D8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5A7E2C4D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12354FE" w14:textId="6CDC4CE0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53808005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1D5151AE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C78ECF6" w14:textId="35767AC9" w:rsidR="004B571C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62771A3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  <w:tr w:rsidR="004B571C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381863A9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818582F" w14:textId="53B73FD3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18FBDC04" w14:textId="77777777" w:rsidR="004B571C" w:rsidRPr="00A30DE6" w:rsidRDefault="004B571C" w:rsidP="004B571C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3" w:name="_Toc474144100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bookmarkEnd w:id="3"/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0D646076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7B6707B" w14:textId="15F2599C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48DA4FE7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61D6BC51" w14:textId="258A61E5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5984F25C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4A2E59D7" w14:textId="7A383638" w:rsidR="003613BF" w:rsidRDefault="003613BF" w:rsidP="003613BF">
            <w:pPr>
              <w:rPr>
                <w:rFonts w:cs="Arial"/>
              </w:rPr>
            </w:pP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69327048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1542A90B" w14:textId="5C52A28A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5D084F7E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298AE2F" w14:textId="4F0A666D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4D822976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25052D1" w14:textId="22DE8432" w:rsidR="003613BF" w:rsidRDefault="003613BF" w:rsidP="004D7063">
            <w:pPr>
              <w:rPr>
                <w:rFonts w:cs="Arial"/>
              </w:rPr>
            </w:pP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08314711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921AE38" w14:textId="157D6FA8" w:rsidR="0068682A" w:rsidRPr="0091787D" w:rsidRDefault="0068682A" w:rsidP="004D7063">
            <w:pPr>
              <w:rPr>
                <w:rFonts w:cs="Arial"/>
              </w:rPr>
            </w:pP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7D44ED67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6DE6F86" w14:textId="65801224" w:rsidR="0068682A" w:rsidRPr="0091787D" w:rsidRDefault="0068682A" w:rsidP="00E0378C">
            <w:pPr>
              <w:rPr>
                <w:rFonts w:cs="Arial"/>
              </w:rPr>
            </w:pPr>
          </w:p>
        </w:tc>
      </w:tr>
      <w:tr w:rsidR="00742698" w:rsidRPr="00C72941" w14:paraId="5D9CC671" w14:textId="77777777" w:rsidTr="004D7063">
        <w:trPr>
          <w:trHeight w:val="20"/>
        </w:trPr>
        <w:tc>
          <w:tcPr>
            <w:tcW w:w="2175" w:type="dxa"/>
          </w:tcPr>
          <w:p w14:paraId="060A4259" w14:textId="77777777" w:rsidR="00742698" w:rsidRPr="0091787D" w:rsidRDefault="00742698" w:rsidP="004D7063">
            <w:pPr>
              <w:rPr>
                <w:rFonts w:cs="Arial"/>
              </w:rPr>
            </w:pPr>
            <w:bookmarkStart w:id="4" w:name="_GoBack"/>
            <w:bookmarkEnd w:id="4"/>
          </w:p>
        </w:tc>
        <w:tc>
          <w:tcPr>
            <w:tcW w:w="6897" w:type="dxa"/>
          </w:tcPr>
          <w:p w14:paraId="529FF592" w14:textId="77777777" w:rsidR="00742698" w:rsidRPr="0091787D" w:rsidRDefault="00742698" w:rsidP="00E0378C">
            <w:pPr>
              <w:rPr>
                <w:rFonts w:cs="Arial"/>
              </w:rPr>
            </w:pPr>
          </w:p>
        </w:tc>
      </w:tr>
    </w:tbl>
    <w:p w14:paraId="3136ABFA" w14:textId="35C980BF"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474144101"/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5"/>
    </w:p>
    <w:p w14:paraId="197070B6" w14:textId="77777777" w:rsidR="00934348" w:rsidRDefault="00934348" w:rsidP="00934348">
      <w:pPr>
        <w:jc w:val="both"/>
      </w:pPr>
    </w:p>
    <w:p w14:paraId="09A0B642" w14:textId="6476A355" w:rsidR="00FD3B54" w:rsidRPr="00FD3B54" w:rsidRDefault="00F82224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ESOF001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Monitor </w:t>
      </w:r>
      <w:proofErr w:type="spellStart"/>
      <w:r>
        <w:rPr>
          <w:rFonts w:asciiTheme="majorHAnsi" w:hAnsiTheme="majorHAnsi"/>
          <w:b/>
          <w:color w:val="000000"/>
          <w:sz w:val="28"/>
          <w:szCs w:val="28"/>
        </w:rPr>
        <w:t>Devol</w:t>
      </w:r>
      <w:proofErr w:type="spellEnd"/>
      <w:r>
        <w:rPr>
          <w:rFonts w:asciiTheme="majorHAnsi" w:hAnsiTheme="majorHAnsi"/>
          <w:b/>
          <w:color w:val="000000"/>
          <w:sz w:val="28"/>
          <w:szCs w:val="28"/>
        </w:rPr>
        <w:t xml:space="preserve">. X Diário </w:t>
      </w:r>
      <w:proofErr w:type="spellStart"/>
      <w:r>
        <w:rPr>
          <w:rFonts w:asciiTheme="majorHAnsi" w:hAnsiTheme="majorHAnsi"/>
          <w:b/>
          <w:color w:val="000000"/>
          <w:sz w:val="28"/>
          <w:szCs w:val="28"/>
        </w:rPr>
        <w:t>Estoq</w:t>
      </w:r>
      <w:proofErr w:type="spellEnd"/>
      <w:r>
        <w:rPr>
          <w:rFonts w:asciiTheme="majorHAnsi" w:hAnsiTheme="majorHAnsi"/>
          <w:b/>
          <w:color w:val="000000"/>
          <w:sz w:val="28"/>
          <w:szCs w:val="28"/>
        </w:rPr>
        <w:t>.</w:t>
      </w:r>
    </w:p>
    <w:p w14:paraId="757CC808" w14:textId="5B556419" w:rsidR="00FD3B54" w:rsidRPr="00FD3B54" w:rsidRDefault="00F82224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Monitor onde permite o usuário visualizar todas movimentações conforme </w:t>
      </w:r>
      <w:r w:rsidR="001B1555">
        <w:rPr>
          <w:rFonts w:asciiTheme="majorHAnsi" w:hAnsiTheme="majorHAnsi"/>
          <w:color w:val="000000"/>
        </w:rPr>
        <w:t>seleção no Botão de documentos</w:t>
      </w:r>
      <w:r w:rsidR="004441B5">
        <w:rPr>
          <w:rFonts w:asciiTheme="majorHAnsi" w:hAnsiTheme="majorHAnsi"/>
          <w:color w:val="000000"/>
        </w:rPr>
        <w:t>.</w:t>
      </w:r>
    </w:p>
    <w:p w14:paraId="4F12D4BD" w14:textId="1E7C0362" w:rsidR="00FD3B54" w:rsidRDefault="001B1555" w:rsidP="00FD3B54">
      <w:pPr>
        <w:spacing w:line="360" w:lineRule="auto"/>
        <w:ind w:left="720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0170661" wp14:editId="05F4E183">
            <wp:extent cx="5486400" cy="3151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1BF2" w14:textId="00C9C39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576260C9" w14:textId="7427D76F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3780AF84" w14:textId="5EDA2DE6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731FAD50" w14:textId="77777777" w:rsidR="00292500" w:rsidRDefault="00292500" w:rsidP="00FD3B54">
      <w:pPr>
        <w:spacing w:line="360" w:lineRule="auto"/>
        <w:ind w:left="720"/>
        <w:jc w:val="both"/>
        <w:rPr>
          <w:noProof/>
          <w:lang w:eastAsia="pt-BR"/>
        </w:rPr>
      </w:pPr>
    </w:p>
    <w:p w14:paraId="20A4842F" w14:textId="33556D90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F58FEAF" w14:textId="122C4390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4728A827" w14:textId="7DC7CCE3" w:rsidR="00A816F4" w:rsidRDefault="00A816F4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50C0FCE" w14:textId="52F3C1D3" w:rsidR="00A816F4" w:rsidRDefault="00A816F4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C5FAB71" w14:textId="77777777" w:rsidR="00742698" w:rsidRDefault="00742698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B30208D" w14:textId="77777777" w:rsidR="00A816F4" w:rsidRDefault="00A816F4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690737EC" w14:textId="77777777" w:rsidR="00292500" w:rsidRDefault="00292500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C175E55" w14:textId="30EB4EFB" w:rsidR="005026DD" w:rsidRDefault="006E4338" w:rsidP="00AD2599">
      <w:pPr>
        <w:pStyle w:val="PargrafodaLista"/>
        <w:numPr>
          <w:ilvl w:val="0"/>
          <w:numId w:val="3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Botãoes</w:t>
      </w:r>
      <w:proofErr w:type="spellEnd"/>
    </w:p>
    <w:p w14:paraId="4E41BD36" w14:textId="5E326600" w:rsidR="00A816F4" w:rsidRDefault="00A816F4" w:rsidP="00A816F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698EEFE" wp14:editId="74155C97">
            <wp:extent cx="352425" cy="32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u w:val="single"/>
        </w:rPr>
        <w:t>S</w:t>
      </w:r>
      <w:r w:rsidRPr="00A816F4">
        <w:t>eleção de documentos</w:t>
      </w:r>
      <w:r>
        <w:t>.</w:t>
      </w:r>
    </w:p>
    <w:p w14:paraId="7422AED3" w14:textId="4E7FFBEB" w:rsidR="00A816F4" w:rsidRDefault="00A816F4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4376A93" wp14:editId="56623F89">
            <wp:extent cx="5486400" cy="2918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21F" w14:textId="77777777" w:rsidR="00A816F4" w:rsidRDefault="00A816F4" w:rsidP="00A816F4">
      <w:pPr>
        <w:pStyle w:val="PargrafodaLista"/>
        <w:rPr>
          <w:sz w:val="28"/>
          <w:szCs w:val="28"/>
        </w:rPr>
      </w:pPr>
    </w:p>
    <w:p w14:paraId="24C46786" w14:textId="03EB4D2D" w:rsidR="00A816F4" w:rsidRDefault="00A816F4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97FAE05" wp14:editId="3243DE7E">
            <wp:extent cx="342900" cy="314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A816F4">
        <w:t>Atualização de Documentos no browser</w:t>
      </w:r>
      <w:r>
        <w:rPr>
          <w:sz w:val="28"/>
          <w:szCs w:val="28"/>
        </w:rPr>
        <w:t>.</w:t>
      </w:r>
    </w:p>
    <w:p w14:paraId="74FC63DA" w14:textId="118F9E5B" w:rsidR="008605C8" w:rsidRDefault="008605C8" w:rsidP="00A816F4">
      <w:pPr>
        <w:pStyle w:val="PargrafodaLista"/>
        <w:rPr>
          <w:sz w:val="28"/>
          <w:szCs w:val="28"/>
        </w:rPr>
      </w:pPr>
    </w:p>
    <w:p w14:paraId="4DBABBC9" w14:textId="04FB89F1" w:rsidR="008605C8" w:rsidRDefault="008605C8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1DB44D0" wp14:editId="23EB9630">
            <wp:extent cx="342900" cy="323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8605C8">
        <w:t>Totalizador dos documentos do browser</w:t>
      </w:r>
      <w:r>
        <w:rPr>
          <w:sz w:val="28"/>
          <w:szCs w:val="28"/>
        </w:rPr>
        <w:t>.</w:t>
      </w:r>
    </w:p>
    <w:p w14:paraId="40E79F05" w14:textId="18F7C2C5" w:rsidR="008605C8" w:rsidRDefault="008605C8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340BE92" wp14:editId="35DB9738">
            <wp:extent cx="5143500" cy="2457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ABEC" w14:textId="5E104562" w:rsidR="008605C8" w:rsidRDefault="008605C8" w:rsidP="00A816F4">
      <w:pPr>
        <w:pStyle w:val="PargrafodaLista"/>
        <w:rPr>
          <w:sz w:val="28"/>
          <w:szCs w:val="28"/>
        </w:rPr>
      </w:pPr>
    </w:p>
    <w:p w14:paraId="3142B052" w14:textId="77777777" w:rsidR="008605C8" w:rsidRDefault="008605C8" w:rsidP="00A816F4">
      <w:pPr>
        <w:pStyle w:val="PargrafodaLista"/>
        <w:rPr>
          <w:sz w:val="28"/>
          <w:szCs w:val="28"/>
        </w:rPr>
      </w:pPr>
    </w:p>
    <w:p w14:paraId="28B61F54" w14:textId="2AD63836" w:rsidR="008605C8" w:rsidRDefault="008605C8" w:rsidP="00A816F4">
      <w:pPr>
        <w:pStyle w:val="PargrafodaLista"/>
        <w:rPr>
          <w:sz w:val="28"/>
          <w:szCs w:val="28"/>
        </w:rPr>
      </w:pPr>
    </w:p>
    <w:p w14:paraId="77374781" w14:textId="442F5611" w:rsidR="008605C8" w:rsidRDefault="008605C8" w:rsidP="00A816F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9085843" wp14:editId="602EE671">
            <wp:extent cx="342900" cy="342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8605C8">
        <w:t>Lista somente os documentos com diferença.</w:t>
      </w:r>
    </w:p>
    <w:p w14:paraId="670592B4" w14:textId="66730CF5" w:rsidR="008605C8" w:rsidRDefault="008605C8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7AE0C0F" wp14:editId="487DB0E3">
            <wp:extent cx="5486400" cy="31038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4AB" w14:textId="45301A62" w:rsidR="008605C8" w:rsidRDefault="008605C8" w:rsidP="00A816F4">
      <w:pPr>
        <w:pStyle w:val="PargrafodaLista"/>
        <w:rPr>
          <w:sz w:val="28"/>
          <w:szCs w:val="28"/>
        </w:rPr>
      </w:pPr>
    </w:p>
    <w:p w14:paraId="6170F538" w14:textId="4369BC90" w:rsidR="008605C8" w:rsidRDefault="008605C8" w:rsidP="00A816F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EBE765" wp14:editId="6F18D3AC">
            <wp:extent cx="371475" cy="314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8605C8">
        <w:t>Lista em Excel os dados do Browser.</w:t>
      </w:r>
    </w:p>
    <w:p w14:paraId="4A73B701" w14:textId="275E7F91" w:rsidR="008605C8" w:rsidRDefault="008605C8" w:rsidP="00A816F4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1EF527C" wp14:editId="13C1118D">
            <wp:extent cx="5486400" cy="29641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9F76" w14:textId="5B867985" w:rsidR="009434C6" w:rsidRDefault="009434C6" w:rsidP="00A816F4">
      <w:pPr>
        <w:pStyle w:val="PargrafodaLista"/>
        <w:rPr>
          <w:sz w:val="28"/>
          <w:szCs w:val="28"/>
        </w:rPr>
      </w:pPr>
    </w:p>
    <w:p w14:paraId="50F0C9D1" w14:textId="19BCDE82" w:rsidR="009434C6" w:rsidRDefault="009434C6" w:rsidP="00A816F4">
      <w:pPr>
        <w:pStyle w:val="PargrafodaLista"/>
        <w:rPr>
          <w:sz w:val="28"/>
          <w:szCs w:val="28"/>
        </w:rPr>
      </w:pPr>
    </w:p>
    <w:p w14:paraId="7DB0D2E7" w14:textId="77777777" w:rsidR="007C2DE7" w:rsidRDefault="007C2DE7" w:rsidP="00A816F4">
      <w:pPr>
        <w:pStyle w:val="PargrafodaLista"/>
        <w:rPr>
          <w:sz w:val="28"/>
          <w:szCs w:val="28"/>
        </w:rPr>
      </w:pPr>
    </w:p>
    <w:p w14:paraId="613E3FF6" w14:textId="77777777" w:rsidR="009434C6" w:rsidRDefault="009434C6" w:rsidP="009434C6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6" w:name="_Toc453162447"/>
      <w:r w:rsidRPr="00934348">
        <w:rPr>
          <w:rFonts w:ascii="Calibri" w:hAnsi="Calibri"/>
          <w:color w:val="9D3511"/>
        </w:rPr>
        <w:lastRenderedPageBreak/>
        <w:t>Escopo</w:t>
      </w:r>
      <w:r>
        <w:rPr>
          <w:rFonts w:ascii="Calibri" w:hAnsi="Calibri"/>
          <w:color w:val="9D3511"/>
        </w:rPr>
        <w:t xml:space="preserve"> Contratado</w:t>
      </w:r>
      <w:bookmarkEnd w:id="6"/>
    </w:p>
    <w:p w14:paraId="2B412651" w14:textId="2770872F" w:rsidR="009434C6" w:rsidRDefault="009434C6" w:rsidP="007C2DE7">
      <w:pPr>
        <w:ind w:left="142"/>
        <w:jc w:val="both"/>
      </w:pPr>
      <w:r>
        <w:rPr>
          <w:rFonts w:ascii="Calibri" w:hAnsi="Calibri"/>
          <w:color w:val="333333"/>
          <w:shd w:val="clear" w:color="auto" w:fill="FFFFFF"/>
        </w:rPr>
        <w:t xml:space="preserve">Desenvolver programa para realizar </w:t>
      </w:r>
      <w:r w:rsidR="007C2DE7">
        <w:t>Conciliação Financeiro x Fiscal das devoluções</w:t>
      </w:r>
      <w:r>
        <w:rPr>
          <w:rFonts w:ascii="Calibri" w:hAnsi="Calibri"/>
          <w:color w:val="333333"/>
          <w:shd w:val="clear" w:color="auto" w:fill="FFFFFF"/>
        </w:rPr>
        <w:t>.</w:t>
      </w:r>
      <w:r w:rsidR="007C2DE7">
        <w:t xml:space="preserve"> </w:t>
      </w:r>
    </w:p>
    <w:p w14:paraId="7D67C62B" w14:textId="77777777" w:rsidR="009434C6" w:rsidRDefault="009434C6" w:rsidP="009434C6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7" w:name="_Toc453162448"/>
      <w:r w:rsidRPr="00CB6340">
        <w:rPr>
          <w:rFonts w:ascii="Calibri" w:hAnsi="Calibri"/>
          <w:color w:val="9D3511"/>
        </w:rPr>
        <w:t>Canais de Comunicação</w:t>
      </w:r>
      <w:r>
        <w:rPr>
          <w:rFonts w:ascii="Calibri" w:hAnsi="Calibri"/>
          <w:color w:val="9D3511"/>
        </w:rPr>
        <w:t xml:space="preserve"> para Suporte</w:t>
      </w:r>
      <w:bookmarkEnd w:id="7"/>
    </w:p>
    <w:p w14:paraId="112A4A2C" w14:textId="77777777" w:rsidR="009434C6" w:rsidRDefault="009434C6" w:rsidP="009434C6">
      <w:pPr>
        <w:pBdr>
          <w:top w:val="single" w:sz="4" w:space="1" w:color="auto"/>
        </w:pBdr>
        <w:spacing w:after="0"/>
        <w:ind w:left="567"/>
      </w:pPr>
    </w:p>
    <w:p w14:paraId="1E6C38DA" w14:textId="77777777" w:rsidR="009434C6" w:rsidRDefault="009434C6" w:rsidP="009434C6">
      <w:pPr>
        <w:jc w:val="both"/>
      </w:pPr>
    </w:p>
    <w:p w14:paraId="38CDC5E2" w14:textId="77777777" w:rsidR="009434C6" w:rsidRDefault="009434C6" w:rsidP="007C2DE7">
      <w:pPr>
        <w:ind w:left="284"/>
        <w:jc w:val="both"/>
      </w:pPr>
      <w:r>
        <w:t>Após a liberação da solução em ambiente do cliente a SZ Soluções se coloca à disposição para suporte durante o período de garantia da solução sem ônus para a empresa contratante através de seus canais de comunicação descritos abaixo:</w:t>
      </w:r>
    </w:p>
    <w:p w14:paraId="492D3BE7" w14:textId="77777777" w:rsidR="009434C6" w:rsidRPr="00CB6340" w:rsidRDefault="009434C6" w:rsidP="007C2DE7">
      <w:pPr>
        <w:pStyle w:val="PargrafodaLista"/>
        <w:numPr>
          <w:ilvl w:val="0"/>
          <w:numId w:val="28"/>
        </w:numPr>
        <w:ind w:left="284" w:firstLine="0"/>
        <w:jc w:val="both"/>
        <w:rPr>
          <w:b/>
        </w:rPr>
      </w:pPr>
      <w:r w:rsidRPr="00CB6340">
        <w:rPr>
          <w:b/>
        </w:rPr>
        <w:t>Telefone: (47) 3026-3346</w:t>
      </w:r>
    </w:p>
    <w:p w14:paraId="675FEDB9" w14:textId="77777777" w:rsidR="009434C6" w:rsidRDefault="009434C6" w:rsidP="007C2DE7">
      <w:pPr>
        <w:ind w:left="284"/>
        <w:jc w:val="both"/>
      </w:pPr>
      <w:r>
        <w:t>A SZ Soluções possui atendimento e suporte por telefone em horário comercial, de segunda a sexta entre as 8:00 horas e 18:00 horas.</w:t>
      </w:r>
    </w:p>
    <w:p w14:paraId="662FC61E" w14:textId="77777777" w:rsidR="009434C6" w:rsidRPr="00CB6340" w:rsidRDefault="009434C6" w:rsidP="007C2DE7">
      <w:pPr>
        <w:pStyle w:val="PargrafodaLista"/>
        <w:numPr>
          <w:ilvl w:val="0"/>
          <w:numId w:val="28"/>
        </w:numPr>
        <w:ind w:left="567"/>
        <w:jc w:val="both"/>
        <w:rPr>
          <w:b/>
          <w:lang w:val="en-US"/>
        </w:rPr>
      </w:pPr>
      <w:r w:rsidRPr="00CB6340">
        <w:rPr>
          <w:b/>
          <w:lang w:val="en-US"/>
        </w:rPr>
        <w:t>Website: http://www.szsolucoes.com.br/</w:t>
      </w:r>
    </w:p>
    <w:p w14:paraId="51D06D06" w14:textId="15FC9C92" w:rsidR="009434C6" w:rsidRDefault="007C2DE7" w:rsidP="007C2DE7">
      <w:pPr>
        <w:ind w:left="567"/>
        <w:jc w:val="both"/>
      </w:pPr>
      <w:r w:rsidRPr="007C2DE7">
        <w:rPr>
          <w:lang w:val="en-US"/>
        </w:rPr>
        <w:t xml:space="preserve"> </w:t>
      </w:r>
      <w:r w:rsidR="009434C6">
        <w:t>A SZ Soluções possui atendimento através do site para seus clientes.</w:t>
      </w:r>
    </w:p>
    <w:p w14:paraId="43F3703F" w14:textId="77777777" w:rsidR="009434C6" w:rsidRPr="00CB6340" w:rsidRDefault="009434C6" w:rsidP="007C2DE7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 xml:space="preserve">Acesso Remoto: Remote Desktop Service e </w:t>
      </w:r>
      <w:proofErr w:type="spellStart"/>
      <w:r w:rsidRPr="00CB6340">
        <w:rPr>
          <w:b/>
        </w:rPr>
        <w:t>TeamViewer</w:t>
      </w:r>
      <w:proofErr w:type="spellEnd"/>
      <w:r w:rsidRPr="00CB6340">
        <w:rPr>
          <w:b/>
        </w:rPr>
        <w:t>.</w:t>
      </w:r>
    </w:p>
    <w:p w14:paraId="6D25FE65" w14:textId="77777777" w:rsidR="009434C6" w:rsidRDefault="009434C6" w:rsidP="007C2DE7">
      <w:pPr>
        <w:ind w:left="567"/>
        <w:jc w:val="both"/>
      </w:pPr>
      <w:r>
        <w:t>Para solucionar problemas em clientes a SZ Soluções presta serviço através de acesso remoto.</w:t>
      </w:r>
    </w:p>
    <w:p w14:paraId="659D5CE7" w14:textId="77777777" w:rsidR="009434C6" w:rsidRPr="00CB6340" w:rsidRDefault="009434C6" w:rsidP="007C2DE7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>Skype</w:t>
      </w:r>
    </w:p>
    <w:p w14:paraId="6101FFA1" w14:textId="7FB26973" w:rsidR="009434C6" w:rsidRDefault="007C2DE7" w:rsidP="007C2DE7">
      <w:pPr>
        <w:jc w:val="both"/>
      </w:pPr>
      <w:r>
        <w:t xml:space="preserve">    </w:t>
      </w:r>
      <w:r w:rsidR="009434C6">
        <w:t>A SZ também possui atendimento e suporte via Skype.</w:t>
      </w:r>
    </w:p>
    <w:p w14:paraId="24B8AB0B" w14:textId="77777777" w:rsidR="009434C6" w:rsidRDefault="009434C6" w:rsidP="009434C6">
      <w:pPr>
        <w:ind w:left="567"/>
        <w:jc w:val="both"/>
      </w:pPr>
    </w:p>
    <w:p w14:paraId="0CE250B1" w14:textId="77777777" w:rsidR="009434C6" w:rsidRPr="00A816F4" w:rsidRDefault="009434C6" w:rsidP="00A816F4">
      <w:pPr>
        <w:pStyle w:val="PargrafodaLista"/>
        <w:rPr>
          <w:sz w:val="28"/>
          <w:szCs w:val="28"/>
        </w:rPr>
      </w:pPr>
    </w:p>
    <w:sectPr w:rsidR="009434C6" w:rsidRPr="00A816F4" w:rsidSect="00A62A83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6E0FA" w14:textId="77777777" w:rsidR="00082027" w:rsidRDefault="00082027">
      <w:r>
        <w:separator/>
      </w:r>
    </w:p>
  </w:endnote>
  <w:endnote w:type="continuationSeparator" w:id="0">
    <w:p w14:paraId="2C28B3C7" w14:textId="77777777" w:rsidR="00082027" w:rsidRDefault="0008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DB6B" w14:textId="77777777" w:rsidR="00CB313A" w:rsidRDefault="00082027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B313A">
          <w:rPr>
            <w:rFonts w:asciiTheme="majorHAnsi" w:eastAsiaTheme="majorEastAsia" w:hAnsiTheme="majorHAnsi" w:cstheme="majorBidi"/>
          </w:rPr>
          <w:t>[Type text]</w:t>
        </w:r>
      </w:sdtContent>
    </w:sdt>
    <w:r w:rsidR="00CB313A">
      <w:fldChar w:fldCharType="begin"/>
    </w:r>
    <w:r w:rsidR="00CB313A">
      <w:rPr>
        <w:rFonts w:ascii="Calibri" w:hAnsi="Calibri"/>
      </w:rPr>
      <w:instrText>[Digite o texto]</w:instrText>
    </w:r>
    <w:r w:rsidR="00CB313A">
      <w:fldChar w:fldCharType="separate"/>
    </w:r>
    <w:r w:rsidR="00CB313A">
      <w:rPr>
        <w:rFonts w:ascii="Calibri" w:hAnsi="Calibri"/>
      </w:rPr>
      <w:t xml:space="preserve">Página </w:t>
    </w:r>
    <w:r w:rsidR="00CB313A">
      <w:rPr>
        <w:rFonts w:asciiTheme="majorHAnsi" w:eastAsiaTheme="majorEastAsia" w:hAnsiTheme="majorHAnsi" w:cstheme="majorBidi"/>
        <w:noProof/>
      </w:rPr>
      <w:fldChar w:fldCharType="end"/>
    </w:r>
    <w:r w:rsidR="00CB313A">
      <w:t xml:space="preserve"> PAGE   \* MERGEFORMAT </w:t>
    </w:r>
    <w:r w:rsidR="00CB313A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F71FD1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26933F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11FA86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851E" w14:textId="77777777" w:rsidR="00CB313A" w:rsidRDefault="00CB313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082027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313A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5B01943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InkljA/AgAAKwQAAA4AAAAAAAAA&#10;AAAAAAAALgIAAGRycy9lMm9Eb2MueG1sUEsBAi0AFAAGAAgAAAAhAIH9DcXYAAAABQEAAA8AAAAA&#10;AAAAAAAAAAAAmQQAAGRycy9kb3ducmV2LnhtbFBLBQYAAAAABAAEAPMAAACeBQAAAAA=&#10;" filled="f" stroked="f">
              <v:textbox inset=",0">
                <w:txbxContent>
                  <w:p w14:paraId="4BE86071" w14:textId="77777777" w:rsidR="00CB313A" w:rsidRDefault="00082027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B313A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CB313A">
                      <w:rPr>
                        <w:sz w:val="20"/>
                        <w:szCs w:val="20"/>
                      </w:rPr>
                      <w:tab/>
                    </w:r>
                    <w:r w:rsidR="00CB313A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51E14DC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D7379" w14:textId="77777777" w:rsidR="00082027" w:rsidRDefault="00082027">
      <w:r>
        <w:separator/>
      </w:r>
    </w:p>
  </w:footnote>
  <w:footnote w:type="continuationSeparator" w:id="0">
    <w:p w14:paraId="79CE56F1" w14:textId="77777777" w:rsidR="00082027" w:rsidRDefault="00082027">
      <w:r>
        <w:separator/>
      </w:r>
    </w:p>
  </w:footnote>
  <w:footnote w:type="continuationNotice" w:id="1">
    <w:p w14:paraId="65C0F009" w14:textId="77777777" w:rsidR="00082027" w:rsidRDefault="00082027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039" w14:textId="77777777" w:rsidR="00CB313A" w:rsidRDefault="00CB313A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9B24076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5CE1C72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9A1DA5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AC4D3" w14:textId="77777777" w:rsidR="00CB313A" w:rsidRDefault="00CB313A">
    <w:pPr>
      <w:pStyle w:val="Cabealho"/>
    </w:pPr>
    <w:r>
      <w:rPr>
        <w:noProof/>
        <w:lang w:eastAsia="pt-BR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6F804B55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4836">
                                <w:t>Conciliação de Devolução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4E9B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dwQMZTsCAAArBAAADgAAAAAAAAAA&#10;AAAAAAAuAgAAZHJzL2Uyb0RvYy54bWxQSwECLQAUAAYACAAAACEAm26XNNsAAAAEAQAADwAAAAAA&#10;AAAAAAAAAACVBAAAZHJzL2Rvd25yZXYueG1sUEsFBgAAAAAEAAQA8wAAAJ0FAAAAAA==&#10;" o:allowincell="f" filled="f" stroked="f">
              <v:textbox style="mso-fit-shape-to-text:t" inset=",0,,0">
                <w:txbxContent>
                  <w:p w14:paraId="0A85A0A5" w14:textId="6F804B55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BC4836">
                          <w:t>Conciliação de Devolução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2EEC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17B0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bullet1"/>
      </v:shape>
    </w:pict>
  </w:numPicBullet>
  <w:numPicBullet w:numPicBulletId="1">
    <w:pict>
      <v:shape w14:anchorId="6E428B0E" id="_x0000_i1048" type="#_x0000_t75" style="width:11pt;height:11pt" o:bullet="t">
        <v:imagedata r:id="rId2" o:title="bullet2"/>
      </v:shape>
    </w:pict>
  </w:numPicBullet>
  <w:numPicBullet w:numPicBulletId="2">
    <w:pict>
      <v:shape id="_x0000_i1049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2E31"/>
    <w:rsid w:val="000530EB"/>
    <w:rsid w:val="000641D0"/>
    <w:rsid w:val="000725FB"/>
    <w:rsid w:val="00072AB7"/>
    <w:rsid w:val="00080FDC"/>
    <w:rsid w:val="000816FD"/>
    <w:rsid w:val="00082027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E6C61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1555"/>
    <w:rsid w:val="001B3C3D"/>
    <w:rsid w:val="001B540A"/>
    <w:rsid w:val="001C66BB"/>
    <w:rsid w:val="001D090B"/>
    <w:rsid w:val="001D0E3C"/>
    <w:rsid w:val="001D5AF4"/>
    <w:rsid w:val="001D78F1"/>
    <w:rsid w:val="001E0899"/>
    <w:rsid w:val="001F43AB"/>
    <w:rsid w:val="0020526C"/>
    <w:rsid w:val="00267F18"/>
    <w:rsid w:val="00281F80"/>
    <w:rsid w:val="00286B48"/>
    <w:rsid w:val="00292500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46C"/>
    <w:rsid w:val="00383A3E"/>
    <w:rsid w:val="00384B9B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441B5"/>
    <w:rsid w:val="004864FA"/>
    <w:rsid w:val="00491F28"/>
    <w:rsid w:val="004A51BD"/>
    <w:rsid w:val="004B46D0"/>
    <w:rsid w:val="004B48D4"/>
    <w:rsid w:val="004B571C"/>
    <w:rsid w:val="004B739D"/>
    <w:rsid w:val="004C6F35"/>
    <w:rsid w:val="004D0470"/>
    <w:rsid w:val="004D6BEC"/>
    <w:rsid w:val="004D7063"/>
    <w:rsid w:val="004E798E"/>
    <w:rsid w:val="005026DD"/>
    <w:rsid w:val="005030B5"/>
    <w:rsid w:val="00507D4E"/>
    <w:rsid w:val="005140FB"/>
    <w:rsid w:val="00515EC0"/>
    <w:rsid w:val="00516D39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4338"/>
    <w:rsid w:val="006E6EA6"/>
    <w:rsid w:val="00721855"/>
    <w:rsid w:val="00742698"/>
    <w:rsid w:val="00764AB8"/>
    <w:rsid w:val="00771FB3"/>
    <w:rsid w:val="00785966"/>
    <w:rsid w:val="00785ED9"/>
    <w:rsid w:val="007A50F0"/>
    <w:rsid w:val="007C2DE7"/>
    <w:rsid w:val="007C34E1"/>
    <w:rsid w:val="007D5E99"/>
    <w:rsid w:val="007D6665"/>
    <w:rsid w:val="007D7972"/>
    <w:rsid w:val="00805342"/>
    <w:rsid w:val="00816CE9"/>
    <w:rsid w:val="00820F59"/>
    <w:rsid w:val="00830D53"/>
    <w:rsid w:val="0083363C"/>
    <w:rsid w:val="00847C21"/>
    <w:rsid w:val="00856E91"/>
    <w:rsid w:val="008605C8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2692E"/>
    <w:rsid w:val="00933832"/>
    <w:rsid w:val="00934348"/>
    <w:rsid w:val="00940F4F"/>
    <w:rsid w:val="009434C6"/>
    <w:rsid w:val="00944AC7"/>
    <w:rsid w:val="00952483"/>
    <w:rsid w:val="009631FD"/>
    <w:rsid w:val="00971FE3"/>
    <w:rsid w:val="00972F04"/>
    <w:rsid w:val="00993361"/>
    <w:rsid w:val="009A119B"/>
    <w:rsid w:val="009A5FD6"/>
    <w:rsid w:val="009B24DE"/>
    <w:rsid w:val="009C18F9"/>
    <w:rsid w:val="009C247F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16F4"/>
    <w:rsid w:val="00A836DD"/>
    <w:rsid w:val="00A87D58"/>
    <w:rsid w:val="00A94F8B"/>
    <w:rsid w:val="00AA78C9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2367D"/>
    <w:rsid w:val="00B2470C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C4836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11C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404A7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22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956B"/>
  <w15:docId w15:val="{7ABFC874-B6B8-4CBA-A1F7-8DFA2DE2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3C76E4-4A7A-4FF4-AA7F-4EDECF6F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102</TotalTime>
  <Pages>9</Pages>
  <Words>510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3258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Conciliação de Devolução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12</cp:revision>
  <cp:lastPrinted>2017-02-06T15:56:00Z</cp:lastPrinted>
  <dcterms:created xsi:type="dcterms:W3CDTF">2017-02-06T12:10:00Z</dcterms:created>
  <dcterms:modified xsi:type="dcterms:W3CDTF">2017-02-06T15:56:00Z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
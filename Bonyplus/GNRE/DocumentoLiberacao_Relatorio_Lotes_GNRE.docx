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32D8F64" w14:textId="77777777"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4BF330AA" wp14:editId="4B9ED3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5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EA925" w14:textId="1260FD65" w:rsidR="00CB313A" w:rsidRDefault="00934691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BC4D7C0" w14:textId="77777777" w:rsidR="00CB313A" w:rsidRPr="00A0417E" w:rsidRDefault="00CB313A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5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95E1C7" w14:textId="65647DF1" w:rsidR="00CB313A" w:rsidRPr="00C6614D" w:rsidRDefault="00934691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05/01/2017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BF330AA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" fillcolor="#6d6e71" stroked="f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" fillcolor="#a28e6a [3206]" stroked="f">
                        <v:fill r:id="rId9" o:title="" opacity="52428f" color2="white [3212]" o:opacity2="52428f" type="pattern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5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EA925" w14:textId="1260FD65" w:rsidR="00CB313A" w:rsidRDefault="0093469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BC4D7C0" w14:textId="77777777" w:rsidR="00CB313A" w:rsidRPr="00A0417E" w:rsidRDefault="00CB313A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5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95E1C7" w14:textId="65647DF1" w:rsidR="00CB313A" w:rsidRPr="00C6614D" w:rsidRDefault="00934691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05/01/2017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211AF8" wp14:editId="3C145BE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AE9CFE" w14:textId="77777777" w:rsidR="00CB313A" w:rsidRDefault="00CB313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37C98661" w14:textId="21DE9BBB" w:rsidR="00CB313A" w:rsidRPr="00095045" w:rsidRDefault="00446F1C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4691"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>Relatório de Lotes</w:t>
                                    </w:r>
                                    <w:r w:rsidR="00CB313A"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 xml:space="preserve"> GNRE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11AF8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" o:allowincell="f" adj="2346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1AAE9CFE" w14:textId="77777777" w:rsidR="00CB313A" w:rsidRDefault="00CB313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37C98661" w14:textId="21DE9BBB" w:rsidR="00CB313A" w:rsidRPr="00095045" w:rsidRDefault="00446F1C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34691"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>Relatório de Lotes</w:t>
                              </w:r>
                              <w:r w:rsidR="00CB313A"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 xml:space="preserve"> GNRE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E2D66D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417B05F" wp14:editId="4BD61077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E428B0E" wp14:editId="09DD9286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CEF59B" w14:textId="77777777" w:rsidR="00CB313A" w:rsidRPr="00346BCF" w:rsidRDefault="00CB313A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4BB10796" w14:textId="77777777" w:rsidR="00CB313A" w:rsidRPr="00EF4A10" w:rsidRDefault="00CB313A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E428B0E"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CEF59B" w14:textId="77777777" w:rsidR="00CB313A" w:rsidRPr="00346BCF" w:rsidRDefault="00CB313A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4BB10796" w14:textId="77777777" w:rsidR="00CB313A" w:rsidRPr="00EF4A10" w:rsidRDefault="00CB313A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4A491167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EndPr/>
      <w:sdtContent>
        <w:p w14:paraId="702D7548" w14:textId="77777777" w:rsidR="001B3C3D" w:rsidRDefault="001B3C3D">
          <w:pPr>
            <w:pStyle w:val="CabealhodoSumrio"/>
          </w:pPr>
          <w:r>
            <w:t>Sumário</w:t>
          </w:r>
        </w:p>
        <w:p w14:paraId="1AF93555" w14:textId="77777777" w:rsidR="001B3C3D" w:rsidRPr="001B3C3D" w:rsidRDefault="001B3C3D" w:rsidP="001B3C3D"/>
        <w:p w14:paraId="5D3CC788" w14:textId="2A54BE26" w:rsidR="00210ADD" w:rsidRDefault="001B3C3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378583" w:history="1">
            <w:r w:rsidR="00210ADD" w:rsidRPr="00D550F9">
              <w:rPr>
                <w:rStyle w:val="Hyperlink"/>
                <w:rFonts w:ascii="Calibri" w:hAnsi="Calibri"/>
                <w:noProof/>
              </w:rPr>
              <w:t>1.</w:t>
            </w:r>
            <w:r w:rsidR="00210ADD">
              <w:rPr>
                <w:noProof/>
                <w:lang w:eastAsia="pt-BR"/>
              </w:rPr>
              <w:tab/>
            </w:r>
            <w:r w:rsidR="00210ADD" w:rsidRPr="00D550F9">
              <w:rPr>
                <w:rStyle w:val="Hyperlink"/>
                <w:rFonts w:ascii="Calibri" w:hAnsi="Calibri"/>
                <w:noProof/>
              </w:rPr>
              <w:t>Prazo de Garantia</w:t>
            </w:r>
            <w:r w:rsidR="00210ADD">
              <w:rPr>
                <w:noProof/>
                <w:webHidden/>
              </w:rPr>
              <w:tab/>
            </w:r>
            <w:r w:rsidR="00210ADD">
              <w:rPr>
                <w:noProof/>
                <w:webHidden/>
              </w:rPr>
              <w:fldChar w:fldCharType="begin"/>
            </w:r>
            <w:r w:rsidR="00210ADD">
              <w:rPr>
                <w:noProof/>
                <w:webHidden/>
              </w:rPr>
              <w:instrText xml:space="preserve"> PAGEREF _Toc471378583 \h </w:instrText>
            </w:r>
            <w:r w:rsidR="00210ADD">
              <w:rPr>
                <w:noProof/>
                <w:webHidden/>
              </w:rPr>
            </w:r>
            <w:r w:rsidR="00210ADD">
              <w:rPr>
                <w:noProof/>
                <w:webHidden/>
              </w:rPr>
              <w:fldChar w:fldCharType="separate"/>
            </w:r>
            <w:r w:rsidR="00210ADD">
              <w:rPr>
                <w:noProof/>
                <w:webHidden/>
              </w:rPr>
              <w:t>2</w:t>
            </w:r>
            <w:r w:rsidR="00210ADD">
              <w:rPr>
                <w:noProof/>
                <w:webHidden/>
              </w:rPr>
              <w:fldChar w:fldCharType="end"/>
            </w:r>
          </w:hyperlink>
        </w:p>
        <w:p w14:paraId="7FBFA1F7" w14:textId="7281EAD0" w:rsidR="00210ADD" w:rsidRDefault="00210AD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1378584" w:history="1">
            <w:r w:rsidRPr="00D550F9">
              <w:rPr>
                <w:rStyle w:val="Hyperlink"/>
                <w:rFonts w:ascii="Calibri" w:hAnsi="Calibri"/>
                <w:noProof/>
              </w:rPr>
              <w:t>2.</w:t>
            </w:r>
            <w:r>
              <w:rPr>
                <w:noProof/>
                <w:lang w:eastAsia="pt-BR"/>
              </w:rPr>
              <w:tab/>
            </w:r>
            <w:r w:rsidRPr="00D550F9">
              <w:rPr>
                <w:rStyle w:val="Hyperlink"/>
                <w:rFonts w:ascii="Calibri" w:hAnsi="Calibri"/>
                <w:noProof/>
              </w:rPr>
              <w:t>Resumo do Serviço Executado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80B4" w14:textId="3D004146" w:rsidR="00210ADD" w:rsidRDefault="00210ADD">
          <w:pPr>
            <w:pStyle w:val="Sumrio3"/>
            <w:rPr>
              <w:i w:val="0"/>
              <w:noProof/>
              <w:lang w:eastAsia="pt-BR"/>
            </w:rPr>
          </w:pPr>
          <w:hyperlink w:anchor="_Toc471378585" w:history="1">
            <w:r w:rsidRPr="00D550F9">
              <w:rPr>
                <w:rStyle w:val="Hyperlink"/>
                <w:rFonts w:cs="Arial"/>
                <w:noProof/>
              </w:rPr>
              <w:t>Lista de programas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82E2" w14:textId="23755B9E" w:rsidR="00210ADD" w:rsidRDefault="00210ADD">
          <w:pPr>
            <w:pStyle w:val="Sumrio3"/>
            <w:rPr>
              <w:i w:val="0"/>
              <w:noProof/>
              <w:lang w:eastAsia="pt-BR"/>
            </w:rPr>
          </w:pPr>
          <w:hyperlink w:anchor="_Toc471378586" w:history="1">
            <w:r w:rsidRPr="00D550F9">
              <w:rPr>
                <w:rStyle w:val="Hyperlink"/>
                <w:rFonts w:cs="Arial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4FDEE" w14:textId="7213B1DC" w:rsidR="00210ADD" w:rsidRDefault="00210ADD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471378587" w:history="1">
            <w:r w:rsidRPr="00D550F9">
              <w:rPr>
                <w:rStyle w:val="Hyperlink"/>
                <w:rFonts w:ascii="Calibri" w:hAnsi="Calibri"/>
                <w:noProof/>
              </w:rPr>
              <w:t>3.</w:t>
            </w:r>
            <w:r>
              <w:rPr>
                <w:noProof/>
                <w:lang w:eastAsia="pt-BR"/>
              </w:rPr>
              <w:tab/>
            </w:r>
            <w:r w:rsidRPr="00D550F9">
              <w:rPr>
                <w:rStyle w:val="Hyperlink"/>
                <w:rFonts w:ascii="Calibri" w:hAnsi="Calibri"/>
                <w:noProof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E2AD" w14:textId="4F1B168C" w:rsidR="001B3C3D" w:rsidRDefault="001B3C3D" w:rsidP="004D7063">
          <w:pPr>
            <w:pStyle w:val="Sumrio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rPr>
              <w:b/>
              <w:bCs/>
            </w:rPr>
            <w:fldChar w:fldCharType="end"/>
          </w:r>
        </w:p>
      </w:sdtContent>
    </w:sdt>
    <w:p w14:paraId="1341D29A" w14:textId="77777777" w:rsidR="009E7E46" w:rsidRDefault="009E7E46" w:rsidP="006B709D">
      <w:pPr>
        <w:ind w:left="142"/>
      </w:pPr>
    </w:p>
    <w:p w14:paraId="5F3929EC" w14:textId="77777777" w:rsidR="009E7E46" w:rsidRDefault="009E7E46" w:rsidP="006B709D">
      <w:pPr>
        <w:ind w:left="142"/>
      </w:pPr>
    </w:p>
    <w:p w14:paraId="2F0A239E" w14:textId="77777777" w:rsidR="009E7E46" w:rsidRDefault="009E7E46" w:rsidP="006B709D">
      <w:pPr>
        <w:ind w:left="142"/>
      </w:pPr>
    </w:p>
    <w:p w14:paraId="330538EB" w14:textId="77777777" w:rsidR="009E7E46" w:rsidRDefault="009E7E46" w:rsidP="006B709D">
      <w:pPr>
        <w:ind w:left="142"/>
      </w:pPr>
    </w:p>
    <w:p w14:paraId="6A656503" w14:textId="77777777" w:rsidR="009E7E46" w:rsidRDefault="009E7E46" w:rsidP="006B709D">
      <w:pPr>
        <w:ind w:left="142"/>
      </w:pPr>
    </w:p>
    <w:p w14:paraId="4EE11588" w14:textId="77777777" w:rsidR="009E7E46" w:rsidRDefault="009E7E46" w:rsidP="006B709D">
      <w:pPr>
        <w:ind w:left="142"/>
      </w:pPr>
    </w:p>
    <w:p w14:paraId="2C03DC66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2B2AEE4D" w14:textId="77777777" w:rsidR="009E7E46" w:rsidRDefault="009E7E46" w:rsidP="009E7E46">
      <w:pPr>
        <w:pStyle w:val="Ttulo1"/>
        <w:rPr>
          <w:rFonts w:ascii="Calibri" w:hAnsi="Calibri"/>
          <w:color w:val="9D3511"/>
        </w:rPr>
      </w:pPr>
    </w:p>
    <w:p w14:paraId="2904D11F" w14:textId="77777777" w:rsidR="00F2151F" w:rsidRDefault="00F2151F" w:rsidP="00F2151F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71378583"/>
      <w:r>
        <w:rPr>
          <w:rFonts w:ascii="Calibri" w:hAnsi="Calibri"/>
          <w:color w:val="9D3511"/>
        </w:rPr>
        <w:t>Prazo de Garantia</w:t>
      </w:r>
      <w:bookmarkEnd w:id="0"/>
    </w:p>
    <w:p w14:paraId="38D7613D" w14:textId="77777777" w:rsidR="00F2151F" w:rsidRDefault="00F2151F" w:rsidP="00F2151F">
      <w:pPr>
        <w:pStyle w:val="PargrafodaLista"/>
        <w:ind w:left="360"/>
        <w:jc w:val="both"/>
      </w:pPr>
    </w:p>
    <w:p w14:paraId="39BA25DF" w14:textId="77777777" w:rsidR="00F2151F" w:rsidRDefault="00F2151F" w:rsidP="00F2151F">
      <w:pPr>
        <w:pStyle w:val="PargrafodaLista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354BA525" w14:textId="77777777" w:rsidR="00F2151F" w:rsidRDefault="00F2151F" w:rsidP="00F2151F">
      <w:pPr>
        <w:pStyle w:val="PargrafodaLista"/>
        <w:ind w:left="360"/>
        <w:jc w:val="both"/>
      </w:pPr>
    </w:p>
    <w:p w14:paraId="320B3AB5" w14:textId="77777777" w:rsidR="00F2151F" w:rsidRDefault="00F2151F" w:rsidP="00F2151F">
      <w:pPr>
        <w:pStyle w:val="PargrafodaLista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73D8096B" w14:textId="77777777" w:rsidR="00F2151F" w:rsidRDefault="00F2151F" w:rsidP="00F2151F">
      <w:pPr>
        <w:pStyle w:val="PargrafodaLista"/>
        <w:ind w:left="360"/>
        <w:jc w:val="both"/>
      </w:pPr>
    </w:p>
    <w:p w14:paraId="41EE3BA4" w14:textId="77777777" w:rsidR="00F2151F" w:rsidRDefault="00F2151F" w:rsidP="00F2151F">
      <w:pPr>
        <w:pStyle w:val="PargrafodaLista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6B72E076" w14:textId="77777777" w:rsidR="00F2151F" w:rsidRDefault="00F2151F" w:rsidP="00F2151F">
      <w:pPr>
        <w:pStyle w:val="PargrafodaLista"/>
        <w:ind w:left="360"/>
        <w:jc w:val="both"/>
      </w:pPr>
    </w:p>
    <w:p w14:paraId="3119FF90" w14:textId="77777777" w:rsidR="00F2151F" w:rsidRDefault="00F2151F" w:rsidP="00F2151F">
      <w:pPr>
        <w:pStyle w:val="PargrafodaLista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4D6DF1FB" w14:textId="77777777" w:rsidR="00F2151F" w:rsidRDefault="00F2151F" w:rsidP="00F2151F">
      <w:pPr>
        <w:pStyle w:val="Ttulo1"/>
        <w:ind w:left="567"/>
        <w:rPr>
          <w:rFonts w:ascii="Calibri" w:hAnsi="Calibri"/>
          <w:color w:val="9D3511"/>
        </w:rPr>
      </w:pPr>
    </w:p>
    <w:p w14:paraId="0DE90CA5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4096BCFB" w14:textId="77777777" w:rsidR="00F16400" w:rsidRPr="00F16400" w:rsidRDefault="001B3C3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471378584"/>
      <w:r>
        <w:rPr>
          <w:rFonts w:ascii="Calibri" w:hAnsi="Calibri"/>
          <w:color w:val="9D3511"/>
        </w:rPr>
        <w:lastRenderedPageBreak/>
        <w:t>Resumo do Serviço Executado</w:t>
      </w:r>
      <w:bookmarkEnd w:id="1"/>
    </w:p>
    <w:p w14:paraId="71DCB50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B190709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42C1C3DA" w14:textId="213F378E" w:rsidR="00E95BEC" w:rsidRDefault="00096459" w:rsidP="00934691">
      <w:pPr>
        <w:ind w:left="360"/>
        <w:rPr>
          <w:rFonts w:cstheme="minorHAnsi"/>
        </w:rPr>
      </w:pPr>
      <w:r>
        <w:rPr>
          <w:rFonts w:cstheme="minorHAnsi"/>
        </w:rPr>
        <w:t>Este desenvolvimento tem como</w:t>
      </w:r>
      <w:r w:rsidR="00CB313A">
        <w:rPr>
          <w:rFonts w:cstheme="minorHAnsi"/>
        </w:rPr>
        <w:t xml:space="preserve"> objetivo possibilitar a </w:t>
      </w:r>
      <w:r w:rsidR="00934691">
        <w:rPr>
          <w:rFonts w:cstheme="minorHAnsi"/>
        </w:rPr>
        <w:t>geração de um relatório onde possa visualizar os lotes enviados via GNRE.</w:t>
      </w:r>
    </w:p>
    <w:p w14:paraId="4A2FC11B" w14:textId="05B8DFCB" w:rsidR="00FF5DA9" w:rsidRDefault="00FF5DA9" w:rsidP="00FF5DA9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251004AC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7290087B" w14:textId="0FFAC954" w:rsidR="0091787D" w:rsidRDefault="003F63E7" w:rsidP="0091787D">
      <w:pPr>
        <w:rPr>
          <w:rFonts w:eastAsiaTheme="majorEastAsia"/>
          <w:color w:val="D34817" w:themeColor="accent1"/>
        </w:rPr>
      </w:pPr>
      <w:r>
        <w:rPr>
          <w:rFonts w:eastAsiaTheme="majorEastAsia"/>
          <w:color w:val="D34817" w:themeColor="accent1"/>
        </w:rPr>
        <w:t xml:space="preserve">- </w:t>
      </w:r>
      <w:r w:rsidRPr="003F63E7">
        <w:rPr>
          <w:rFonts w:eastAsiaTheme="majorEastAsia"/>
          <w:color w:val="D34817" w:themeColor="accent1"/>
        </w:rPr>
        <w:t>\\</w:t>
      </w:r>
      <w:r w:rsidR="00E0378C">
        <w:rPr>
          <w:rFonts w:eastAsiaTheme="majorEastAsia"/>
          <w:color w:val="D34817" w:themeColor="accent1"/>
        </w:rPr>
        <w:t>10.185.32.57</w:t>
      </w:r>
      <w:r w:rsidR="00096459">
        <w:rPr>
          <w:rFonts w:eastAsiaTheme="majorEastAsia"/>
          <w:color w:val="D34817" w:themeColor="accent1"/>
        </w:rPr>
        <w:t>\dts-12\ERP\especificos\ems2\GNRE</w:t>
      </w:r>
    </w:p>
    <w:p w14:paraId="616D6E51" w14:textId="7E12E433" w:rsidR="0091787D" w:rsidRPr="00C72941" w:rsidRDefault="0091787D" w:rsidP="003613BF">
      <w:pPr>
        <w:pStyle w:val="Ttulo3"/>
        <w:ind w:firstLine="360"/>
        <w:rPr>
          <w:rFonts w:ascii="Arial" w:hAnsi="Arial" w:cs="Arial"/>
        </w:rPr>
      </w:pPr>
      <w:bookmarkStart w:id="2" w:name="_Toc471378585"/>
      <w:bookmarkStart w:id="3" w:name="_GoBack"/>
      <w:bookmarkEnd w:id="3"/>
      <w:r w:rsidRPr="0091787D">
        <w:rPr>
          <w:rFonts w:asciiTheme="minorHAnsi" w:hAnsiTheme="minorHAnsi" w:cs="Arial"/>
          <w:color w:val="auto"/>
        </w:rPr>
        <w:t>Lista de programas desenvolvidos</w:t>
      </w:r>
      <w:bookmarkEnd w:id="2"/>
      <w:r>
        <w:rPr>
          <w:rFonts w:asciiTheme="minorHAnsi" w:hAnsiTheme="minorHAnsi" w:cs="Arial"/>
          <w:color w:val="auto"/>
        </w:rPr>
        <w:t xml:space="preserve"> </w:t>
      </w:r>
    </w:p>
    <w:tbl>
      <w:tblPr>
        <w:tblW w:w="95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4859"/>
        <w:gridCol w:w="2286"/>
      </w:tblGrid>
      <w:tr w:rsidR="00A30DE6" w:rsidRPr="00C72941" w14:paraId="28B8DBF3" w14:textId="77777777" w:rsidTr="009D062B">
        <w:trPr>
          <w:trHeight w:val="21"/>
          <w:tblHeader/>
        </w:trPr>
        <w:tc>
          <w:tcPr>
            <w:tcW w:w="2357" w:type="dxa"/>
          </w:tcPr>
          <w:p w14:paraId="3E2DF92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59" w:type="dxa"/>
          </w:tcPr>
          <w:p w14:paraId="04BD5F2A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86" w:type="dxa"/>
          </w:tcPr>
          <w:p w14:paraId="6FF86EA0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54E9CB1C" w14:textId="77777777" w:rsidTr="009D062B">
        <w:trPr>
          <w:trHeight w:val="21"/>
          <w:tblHeader/>
        </w:trPr>
        <w:tc>
          <w:tcPr>
            <w:tcW w:w="2357" w:type="dxa"/>
          </w:tcPr>
          <w:p w14:paraId="56DABB70" w14:textId="1F4F11C1" w:rsidR="00A30DE6" w:rsidRPr="00A30DE6" w:rsidRDefault="00096459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ESFT10</w:t>
            </w:r>
            <w:r w:rsidR="00934691">
              <w:rPr>
                <w:rFonts w:cstheme="minorHAnsi"/>
              </w:rPr>
              <w:t>6</w:t>
            </w:r>
          </w:p>
        </w:tc>
        <w:tc>
          <w:tcPr>
            <w:tcW w:w="4859" w:type="dxa"/>
          </w:tcPr>
          <w:p w14:paraId="2055A071" w14:textId="4BCF97D5" w:rsidR="00A30DE6" w:rsidRPr="00A30DE6" w:rsidRDefault="00934691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Relatório Lotes GNRE</w:t>
            </w:r>
          </w:p>
        </w:tc>
        <w:tc>
          <w:tcPr>
            <w:tcW w:w="2286" w:type="dxa"/>
          </w:tcPr>
          <w:p w14:paraId="0FF8BFFB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0816FD" w:rsidRPr="00C72941" w14:paraId="36B04D2B" w14:textId="77777777" w:rsidTr="009D062B">
        <w:trPr>
          <w:trHeight w:val="21"/>
          <w:tblHeader/>
        </w:trPr>
        <w:tc>
          <w:tcPr>
            <w:tcW w:w="2357" w:type="dxa"/>
          </w:tcPr>
          <w:p w14:paraId="2821E397" w14:textId="136DDABB" w:rsidR="000816FD" w:rsidRPr="00A30DE6" w:rsidRDefault="000816FD" w:rsidP="004D7063">
            <w:pPr>
              <w:rPr>
                <w:rFonts w:cstheme="minorHAnsi"/>
              </w:rPr>
            </w:pPr>
          </w:p>
        </w:tc>
        <w:tc>
          <w:tcPr>
            <w:tcW w:w="4859" w:type="dxa"/>
          </w:tcPr>
          <w:p w14:paraId="3724D958" w14:textId="7600B006" w:rsidR="000816FD" w:rsidRPr="00A30DE6" w:rsidRDefault="000816FD" w:rsidP="004D7063">
            <w:pPr>
              <w:rPr>
                <w:rFonts w:cstheme="minorHAnsi"/>
              </w:rPr>
            </w:pPr>
          </w:p>
        </w:tc>
        <w:tc>
          <w:tcPr>
            <w:tcW w:w="2286" w:type="dxa"/>
          </w:tcPr>
          <w:p w14:paraId="1BB2D55F" w14:textId="77777777" w:rsidR="000816FD" w:rsidRPr="00A30DE6" w:rsidRDefault="000816FD" w:rsidP="004D7063">
            <w:pPr>
              <w:rPr>
                <w:rFonts w:cstheme="minorHAnsi"/>
              </w:rPr>
            </w:pPr>
          </w:p>
        </w:tc>
      </w:tr>
      <w:tr w:rsidR="00A30DE6" w:rsidRPr="00C72941" w14:paraId="3AF1506E" w14:textId="77777777" w:rsidTr="009D062B">
        <w:trPr>
          <w:trHeight w:val="21"/>
          <w:tblHeader/>
        </w:trPr>
        <w:tc>
          <w:tcPr>
            <w:tcW w:w="2357" w:type="dxa"/>
          </w:tcPr>
          <w:p w14:paraId="248D322E" w14:textId="076D175A" w:rsidR="00A30DE6" w:rsidRPr="00A30DE6" w:rsidRDefault="00A30DE6" w:rsidP="00096459">
            <w:pPr>
              <w:rPr>
                <w:rFonts w:cstheme="minorHAnsi"/>
              </w:rPr>
            </w:pPr>
          </w:p>
        </w:tc>
        <w:tc>
          <w:tcPr>
            <w:tcW w:w="4859" w:type="dxa"/>
          </w:tcPr>
          <w:p w14:paraId="57CAD418" w14:textId="786CF7D8" w:rsidR="00A30DE6" w:rsidRPr="00A30DE6" w:rsidRDefault="00A30DE6" w:rsidP="008B4490">
            <w:pPr>
              <w:rPr>
                <w:rFonts w:cstheme="minorHAnsi"/>
              </w:rPr>
            </w:pPr>
          </w:p>
        </w:tc>
        <w:tc>
          <w:tcPr>
            <w:tcW w:w="2286" w:type="dxa"/>
          </w:tcPr>
          <w:p w14:paraId="1B377E34" w14:textId="5F20A6BF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A30DE6" w:rsidRPr="00C72941" w14:paraId="07B663ED" w14:textId="77777777" w:rsidTr="009D062B">
        <w:trPr>
          <w:trHeight w:val="21"/>
          <w:tblHeader/>
        </w:trPr>
        <w:tc>
          <w:tcPr>
            <w:tcW w:w="2357" w:type="dxa"/>
          </w:tcPr>
          <w:p w14:paraId="56A766FF" w14:textId="5F3EDE4F" w:rsidR="00A30DE6" w:rsidRPr="008B4490" w:rsidRDefault="00A30DE6" w:rsidP="004D7063">
            <w:pPr>
              <w:rPr>
                <w:rFonts w:cstheme="minorHAnsi"/>
              </w:rPr>
            </w:pPr>
          </w:p>
        </w:tc>
        <w:tc>
          <w:tcPr>
            <w:tcW w:w="4859" w:type="dxa"/>
          </w:tcPr>
          <w:p w14:paraId="6F273913" w14:textId="7F259129" w:rsidR="00A30DE6" w:rsidRPr="008B4490" w:rsidRDefault="00A30DE6" w:rsidP="00856E91">
            <w:pPr>
              <w:rPr>
                <w:rFonts w:cstheme="minorHAnsi"/>
              </w:rPr>
            </w:pPr>
          </w:p>
        </w:tc>
        <w:tc>
          <w:tcPr>
            <w:tcW w:w="2286" w:type="dxa"/>
          </w:tcPr>
          <w:p w14:paraId="4EC57215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</w:p>
        </w:tc>
      </w:tr>
      <w:tr w:rsidR="009D062B" w:rsidRPr="00C72941" w14:paraId="082B36BB" w14:textId="77777777" w:rsidTr="009D062B">
        <w:trPr>
          <w:trHeight w:val="21"/>
          <w:tblHeader/>
        </w:trPr>
        <w:tc>
          <w:tcPr>
            <w:tcW w:w="2357" w:type="dxa"/>
          </w:tcPr>
          <w:p w14:paraId="7706EE70" w14:textId="73C6236B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FF638BE" w14:textId="09E365D4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3EBCD2F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9D062B" w:rsidRPr="00C72941" w14:paraId="61A9DC33" w14:textId="77777777" w:rsidTr="009D062B">
        <w:trPr>
          <w:trHeight w:val="21"/>
          <w:tblHeader/>
        </w:trPr>
        <w:tc>
          <w:tcPr>
            <w:tcW w:w="2357" w:type="dxa"/>
          </w:tcPr>
          <w:p w14:paraId="7BFC845B" w14:textId="0FC7A5BD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216E8CFF" w14:textId="1349C2EC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2923E8E2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9D062B" w:rsidRPr="00C72941" w14:paraId="6851ED12" w14:textId="77777777" w:rsidTr="009D062B">
        <w:trPr>
          <w:trHeight w:val="21"/>
          <w:tblHeader/>
        </w:trPr>
        <w:tc>
          <w:tcPr>
            <w:tcW w:w="2357" w:type="dxa"/>
          </w:tcPr>
          <w:p w14:paraId="743ABD71" w14:textId="73F02590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0C829C14" w14:textId="792DFA81" w:rsidR="009D062B" w:rsidRDefault="009D062B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9AA60D8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F20731" w:rsidRPr="00C72941" w14:paraId="03BC214D" w14:textId="77777777" w:rsidTr="009D062B">
        <w:trPr>
          <w:trHeight w:val="21"/>
          <w:tblHeader/>
        </w:trPr>
        <w:tc>
          <w:tcPr>
            <w:tcW w:w="2357" w:type="dxa"/>
          </w:tcPr>
          <w:p w14:paraId="5B1F0C2F" w14:textId="076C605C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512354FE" w14:textId="5EDE0B82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53808005" w14:textId="77777777" w:rsidR="00F20731" w:rsidRPr="00A30DE6" w:rsidRDefault="00F20731" w:rsidP="004D7063">
            <w:pPr>
              <w:rPr>
                <w:rFonts w:cstheme="minorHAnsi"/>
                <w:color w:val="000000"/>
              </w:rPr>
            </w:pPr>
          </w:p>
        </w:tc>
      </w:tr>
      <w:tr w:rsidR="00F20731" w:rsidRPr="00C72941" w14:paraId="323F2CA5" w14:textId="77777777" w:rsidTr="009D062B">
        <w:trPr>
          <w:trHeight w:val="21"/>
          <w:tblHeader/>
        </w:trPr>
        <w:tc>
          <w:tcPr>
            <w:tcW w:w="2357" w:type="dxa"/>
          </w:tcPr>
          <w:p w14:paraId="3A99E1D1" w14:textId="56BDF14A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C78ECF6" w14:textId="63B94CA3" w:rsidR="00F20731" w:rsidRDefault="00F20731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062771A3" w14:textId="77777777" w:rsidR="00F20731" w:rsidRPr="00A30DE6" w:rsidRDefault="00F20731" w:rsidP="004D7063">
            <w:pPr>
              <w:rPr>
                <w:rFonts w:cstheme="minorHAnsi"/>
                <w:color w:val="000000"/>
              </w:rPr>
            </w:pPr>
          </w:p>
        </w:tc>
      </w:tr>
      <w:tr w:rsidR="00A30DE6" w:rsidRPr="00C72941" w14:paraId="1134503C" w14:textId="77777777" w:rsidTr="009D062B">
        <w:trPr>
          <w:trHeight w:val="21"/>
          <w:tblHeader/>
        </w:trPr>
        <w:tc>
          <w:tcPr>
            <w:tcW w:w="2357" w:type="dxa"/>
          </w:tcPr>
          <w:p w14:paraId="7B243BD5" w14:textId="2741C018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4859" w:type="dxa"/>
          </w:tcPr>
          <w:p w14:paraId="3818582F" w14:textId="4FDE892F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  <w:tc>
          <w:tcPr>
            <w:tcW w:w="2286" w:type="dxa"/>
          </w:tcPr>
          <w:p w14:paraId="18FBDC04" w14:textId="77777777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</w:tr>
    </w:tbl>
    <w:p w14:paraId="1EF6CBEA" w14:textId="77777777" w:rsidR="0068682A" w:rsidRPr="0091787D" w:rsidRDefault="0068682A" w:rsidP="0068682A">
      <w:pPr>
        <w:pStyle w:val="Ttulo3"/>
        <w:ind w:firstLine="360"/>
        <w:rPr>
          <w:rFonts w:asciiTheme="minorHAnsi" w:hAnsiTheme="minorHAnsi" w:cs="Arial"/>
        </w:rPr>
      </w:pPr>
      <w:bookmarkStart w:id="4" w:name="_Toc471378586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bookmarkEnd w:id="4"/>
      <w:r w:rsidRPr="0091787D">
        <w:rPr>
          <w:rFonts w:asciiTheme="minorHAnsi" w:hAnsiTheme="minorHAnsi" w:cs="Arial"/>
          <w:color w:val="auto"/>
        </w:rPr>
        <w:t xml:space="preserve"> </w:t>
      </w:r>
    </w:p>
    <w:p w14:paraId="7CF999BC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3885991D" w14:textId="77777777" w:rsidTr="004D7063">
        <w:trPr>
          <w:trHeight w:val="325"/>
          <w:tblHeader/>
        </w:trPr>
        <w:tc>
          <w:tcPr>
            <w:tcW w:w="2175" w:type="dxa"/>
          </w:tcPr>
          <w:p w14:paraId="0E8BB750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21042ED6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3613BF" w:rsidRPr="00C72941" w14:paraId="1D05F228" w14:textId="77777777" w:rsidTr="004D7063">
        <w:trPr>
          <w:trHeight w:val="20"/>
        </w:trPr>
        <w:tc>
          <w:tcPr>
            <w:tcW w:w="2175" w:type="dxa"/>
          </w:tcPr>
          <w:p w14:paraId="636B555B" w14:textId="7BD5273C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7B6707B" w14:textId="20732167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06036524" w14:textId="77777777" w:rsidTr="004D7063">
        <w:trPr>
          <w:trHeight w:val="20"/>
        </w:trPr>
        <w:tc>
          <w:tcPr>
            <w:tcW w:w="2175" w:type="dxa"/>
          </w:tcPr>
          <w:p w14:paraId="34C0C1C7" w14:textId="648631F5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61D6BC51" w14:textId="3B4F1931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6F3972B5" w14:textId="77777777" w:rsidTr="004D7063">
        <w:trPr>
          <w:trHeight w:val="20"/>
        </w:trPr>
        <w:tc>
          <w:tcPr>
            <w:tcW w:w="2175" w:type="dxa"/>
          </w:tcPr>
          <w:p w14:paraId="1023D851" w14:textId="69DAEDD0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4A2E59D7" w14:textId="0B3776F3" w:rsidR="003613BF" w:rsidRDefault="003613BF" w:rsidP="003613BF">
            <w:pPr>
              <w:rPr>
                <w:rFonts w:cs="Arial"/>
              </w:rPr>
            </w:pPr>
          </w:p>
        </w:tc>
      </w:tr>
      <w:tr w:rsidR="003613BF" w:rsidRPr="00C72941" w14:paraId="395BBD20" w14:textId="77777777" w:rsidTr="004D7063">
        <w:trPr>
          <w:trHeight w:val="20"/>
        </w:trPr>
        <w:tc>
          <w:tcPr>
            <w:tcW w:w="2175" w:type="dxa"/>
          </w:tcPr>
          <w:p w14:paraId="0E19F7C3" w14:textId="1977C4C0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1542A90B" w14:textId="0EE244D8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365EEA96" w14:textId="77777777" w:rsidTr="004D7063">
        <w:trPr>
          <w:trHeight w:val="20"/>
        </w:trPr>
        <w:tc>
          <w:tcPr>
            <w:tcW w:w="2175" w:type="dxa"/>
          </w:tcPr>
          <w:p w14:paraId="58A9BBDB" w14:textId="472A03A2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298AE2F" w14:textId="22C3A8A8" w:rsidR="003613BF" w:rsidRDefault="003613BF" w:rsidP="004D7063">
            <w:pPr>
              <w:rPr>
                <w:rFonts w:cs="Arial"/>
              </w:rPr>
            </w:pPr>
          </w:p>
        </w:tc>
      </w:tr>
      <w:tr w:rsidR="003613BF" w:rsidRPr="00C72941" w14:paraId="7E85D970" w14:textId="77777777" w:rsidTr="004D7063">
        <w:trPr>
          <w:trHeight w:val="20"/>
        </w:trPr>
        <w:tc>
          <w:tcPr>
            <w:tcW w:w="2175" w:type="dxa"/>
          </w:tcPr>
          <w:p w14:paraId="7E807D35" w14:textId="18F3D15E" w:rsidR="003613BF" w:rsidRPr="003613BF" w:rsidRDefault="003613BF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25052D1" w14:textId="31DA2615" w:rsidR="003613BF" w:rsidRDefault="003613BF" w:rsidP="004D7063">
            <w:pPr>
              <w:rPr>
                <w:rFonts w:cs="Arial"/>
              </w:rPr>
            </w:pPr>
          </w:p>
        </w:tc>
      </w:tr>
      <w:tr w:rsidR="0068682A" w:rsidRPr="00C72941" w14:paraId="0C25649A" w14:textId="77777777" w:rsidTr="004D7063">
        <w:trPr>
          <w:trHeight w:val="20"/>
        </w:trPr>
        <w:tc>
          <w:tcPr>
            <w:tcW w:w="2175" w:type="dxa"/>
          </w:tcPr>
          <w:p w14:paraId="784FD169" w14:textId="76C7FA67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2921AE38" w14:textId="5CB3BF8A" w:rsidR="0068682A" w:rsidRPr="0091787D" w:rsidRDefault="0068682A" w:rsidP="004D7063">
            <w:pPr>
              <w:rPr>
                <w:rFonts w:cs="Arial"/>
              </w:rPr>
            </w:pPr>
          </w:p>
        </w:tc>
      </w:tr>
      <w:tr w:rsidR="0068682A" w:rsidRPr="00C72941" w14:paraId="1E690E58" w14:textId="77777777" w:rsidTr="004D7063">
        <w:trPr>
          <w:trHeight w:val="20"/>
        </w:trPr>
        <w:tc>
          <w:tcPr>
            <w:tcW w:w="2175" w:type="dxa"/>
          </w:tcPr>
          <w:p w14:paraId="11911BA6" w14:textId="1AB614DB" w:rsidR="0068682A" w:rsidRPr="0091787D" w:rsidRDefault="0068682A" w:rsidP="004D7063">
            <w:pPr>
              <w:rPr>
                <w:rFonts w:cs="Arial"/>
              </w:rPr>
            </w:pPr>
          </w:p>
        </w:tc>
        <w:tc>
          <w:tcPr>
            <w:tcW w:w="6897" w:type="dxa"/>
          </w:tcPr>
          <w:p w14:paraId="06DE6F86" w14:textId="70DE497C" w:rsidR="0068682A" w:rsidRPr="0091787D" w:rsidRDefault="0068682A" w:rsidP="00E0378C">
            <w:pPr>
              <w:rPr>
                <w:rFonts w:cs="Arial"/>
              </w:rPr>
            </w:pPr>
          </w:p>
        </w:tc>
      </w:tr>
    </w:tbl>
    <w:p w14:paraId="3136ABFA" w14:textId="35C980BF" w:rsidR="002F2BBC" w:rsidRDefault="00934348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471378587"/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5"/>
    </w:p>
    <w:p w14:paraId="197070B6" w14:textId="77777777" w:rsidR="00934348" w:rsidRDefault="00934348" w:rsidP="00934348">
      <w:pPr>
        <w:jc w:val="both"/>
      </w:pPr>
    </w:p>
    <w:p w14:paraId="09A0B642" w14:textId="6623C89D" w:rsidR="00FD3B54" w:rsidRPr="00FD3B54" w:rsidRDefault="00B772D3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>ESFT106</w:t>
      </w:r>
      <w:r w:rsidR="001D0E3C">
        <w:rPr>
          <w:rFonts w:asciiTheme="majorHAnsi" w:hAnsiTheme="majorHAnsi"/>
          <w:b/>
          <w:color w:val="000000"/>
          <w:sz w:val="28"/>
          <w:szCs w:val="28"/>
        </w:rPr>
        <w:t xml:space="preserve"> – </w:t>
      </w:r>
      <w:r>
        <w:rPr>
          <w:rFonts w:asciiTheme="majorHAnsi" w:hAnsiTheme="majorHAnsi"/>
          <w:b/>
          <w:color w:val="000000"/>
          <w:sz w:val="28"/>
          <w:szCs w:val="28"/>
        </w:rPr>
        <w:t>Relatório Lotes</w:t>
      </w:r>
      <w:r w:rsidR="001D0E3C"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 w:rsidR="00AD1A08">
        <w:rPr>
          <w:rFonts w:asciiTheme="majorHAnsi" w:hAnsiTheme="majorHAnsi"/>
          <w:b/>
          <w:color w:val="000000"/>
          <w:sz w:val="28"/>
          <w:szCs w:val="28"/>
        </w:rPr>
        <w:t>GNRE</w:t>
      </w:r>
    </w:p>
    <w:p w14:paraId="757CC808" w14:textId="644E76A5" w:rsidR="00FD3B54" w:rsidRPr="00FD3B54" w:rsidRDefault="00B772D3" w:rsidP="00FD3B54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Foi desenvolvido um relatório para facilitar a visualização dos lotes enviados via GNRE</w:t>
      </w:r>
      <w:r w:rsidR="00AD7E88">
        <w:rPr>
          <w:rFonts w:asciiTheme="majorHAnsi" w:hAnsiTheme="majorHAnsi"/>
          <w:color w:val="000000"/>
        </w:rPr>
        <w:t>,</w:t>
      </w:r>
      <w:r>
        <w:rPr>
          <w:rFonts w:asciiTheme="majorHAnsi" w:hAnsiTheme="majorHAnsi"/>
          <w:color w:val="000000"/>
        </w:rPr>
        <w:t xml:space="preserve"> o mesmo contém apenas a aba de seleção, onde é possível filtrar os dados da forma que desejar.</w:t>
      </w:r>
    </w:p>
    <w:p w14:paraId="4F12D4BD" w14:textId="75A226FF" w:rsidR="00FD3B54" w:rsidRDefault="00B772D3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 wp14:anchorId="41A53ACB" wp14:editId="39393FB9">
            <wp:extent cx="5486400" cy="3924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CC7" w14:textId="7AC4EB2E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6F7F408A" w14:textId="7FDBDFA5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311FC457" w14:textId="2ABBF9C6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0869F54D" w14:textId="63F452AD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2F14B088" w14:textId="47C52AA5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7201E297" w14:textId="4D5EB536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455ACA49" w14:textId="470F1B0D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298D94F8" w14:textId="77777777" w:rsidR="00B772D3" w:rsidRDefault="00B772D3" w:rsidP="00FD3B54">
      <w:pPr>
        <w:spacing w:line="360" w:lineRule="auto"/>
        <w:ind w:left="720"/>
        <w:jc w:val="both"/>
        <w:rPr>
          <w:noProof/>
        </w:rPr>
      </w:pPr>
    </w:p>
    <w:p w14:paraId="29534682" w14:textId="5F99E1F5" w:rsidR="00EB58F5" w:rsidRDefault="00B772D3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 wp14:anchorId="2D7E515E" wp14:editId="344B4E63">
            <wp:extent cx="5486400" cy="29279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69A8" w14:textId="6DBF9DC2" w:rsidR="000530EB" w:rsidRPr="00B46404" w:rsidRDefault="000530EB" w:rsidP="00FD696A">
      <w:pPr>
        <w:ind w:left="720"/>
      </w:pPr>
    </w:p>
    <w:sectPr w:rsidR="000530EB" w:rsidRPr="00B46404" w:rsidSect="00A62A83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C2EA0" w14:textId="77777777" w:rsidR="00446F1C" w:rsidRDefault="00446F1C">
      <w:r>
        <w:separator/>
      </w:r>
    </w:p>
  </w:endnote>
  <w:endnote w:type="continuationSeparator" w:id="0">
    <w:p w14:paraId="6DEB9F76" w14:textId="77777777" w:rsidR="00446F1C" w:rsidRDefault="0044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charset w:val="00"/>
    <w:family w:val="auto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DDB6B" w14:textId="77777777" w:rsidR="00CB313A" w:rsidRDefault="00446F1C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CB313A">
          <w:rPr>
            <w:rFonts w:asciiTheme="majorHAnsi" w:eastAsiaTheme="majorEastAsia" w:hAnsiTheme="majorHAnsi" w:cstheme="majorBidi"/>
          </w:rPr>
          <w:t>[Type text]</w:t>
        </w:r>
      </w:sdtContent>
    </w:sdt>
    <w:r w:rsidR="00CB313A">
      <w:fldChar w:fldCharType="begin"/>
    </w:r>
    <w:r w:rsidR="00CB313A">
      <w:rPr>
        <w:rFonts w:ascii="Calibri" w:hAnsi="Calibri"/>
      </w:rPr>
      <w:instrText>[Digite o texto]</w:instrText>
    </w:r>
    <w:r w:rsidR="00CB313A">
      <w:fldChar w:fldCharType="separate"/>
    </w:r>
    <w:r w:rsidR="00CB313A">
      <w:rPr>
        <w:rFonts w:ascii="Calibri" w:hAnsi="Calibri"/>
      </w:rPr>
      <w:t xml:space="preserve">Página </w:t>
    </w:r>
    <w:r w:rsidR="00CB313A">
      <w:rPr>
        <w:rFonts w:asciiTheme="majorHAnsi" w:eastAsiaTheme="majorEastAsia" w:hAnsiTheme="majorHAnsi" w:cstheme="majorBidi"/>
        <w:noProof/>
      </w:rPr>
      <w:fldChar w:fldCharType="end"/>
    </w:r>
    <w:r w:rsidR="00CB313A">
      <w:t xml:space="preserve"> PAGE   \* MERGEFORMAT </w:t>
    </w:r>
    <w:r w:rsidR="00CB313A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751F8A" wp14:editId="2947D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EE42EE6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E0E2A" wp14:editId="35E23A6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B09E8D3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CB313A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820EB" wp14:editId="5E43AF7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EA6AE5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851E" w14:textId="77777777" w:rsidR="00CB313A" w:rsidRDefault="00CB313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B01943" wp14:editId="2FC60AC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86071" w14:textId="77777777" w:rsidR="00CB313A" w:rsidRDefault="00446F1C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B313A"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CB313A"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65B01943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InkljA/AgAAKwQAAA4AAAAAAAAA&#10;AAAAAAAALgIAAGRycy9lMm9Eb2MueG1sUEsBAi0AFAAGAAgAAAAhAIH9DcXYAAAABQEAAA8AAAAA&#10;AAAAAAAAAAAAmQQAAGRycy9kb3ducmV2LnhtbFBLBQYAAAAABAAEAPMAAACeBQAAAAA=&#10;" filled="f" stroked="f">
              <v:textbox inset=",0">
                <w:txbxContent>
                  <w:p w14:paraId="4BE86071" w14:textId="77777777" w:rsidR="00CB313A" w:rsidRDefault="00446F1C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B313A"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 w:rsidR="00CB313A">
                      <w:rPr>
                        <w:sz w:val="20"/>
                        <w:szCs w:val="20"/>
                      </w:rPr>
                      <w:tab/>
                    </w:r>
                    <w:r w:rsidR="00CB313A"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B98ACFD" wp14:editId="0B315C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EAF0DFD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4C4CA" w14:textId="77777777" w:rsidR="00446F1C" w:rsidRDefault="00446F1C">
      <w:r>
        <w:separator/>
      </w:r>
    </w:p>
  </w:footnote>
  <w:footnote w:type="continuationSeparator" w:id="0">
    <w:p w14:paraId="19221686" w14:textId="77777777" w:rsidR="00446F1C" w:rsidRDefault="00446F1C">
      <w:r>
        <w:separator/>
      </w:r>
    </w:p>
  </w:footnote>
  <w:footnote w:type="continuationNotice" w:id="1">
    <w:p w14:paraId="230605B5" w14:textId="77777777" w:rsidR="00446F1C" w:rsidRDefault="00446F1C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C0039" w14:textId="77777777" w:rsidR="00CB313A" w:rsidRDefault="00CB313A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ED13B69" w14:textId="77777777" w:rsidR="00CB313A" w:rsidRDefault="00CB313A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B60C2F" wp14:editId="38FE4BA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ED9AB2C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A83030" wp14:editId="654D6CF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EE74280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5A1D2A" wp14:editId="2A1DC18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151081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AC4D3" w14:textId="77777777" w:rsidR="00CB313A" w:rsidRDefault="00CB313A">
    <w:pPr>
      <w:pStyle w:val="Cabealho"/>
    </w:pPr>
    <w:r>
      <w:rPr>
        <w:noProof/>
        <w:lang w:eastAsia="pt-BR"/>
      </w:rPr>
      <w:drawing>
        <wp:inline distT="0" distB="0" distL="0" distR="0" wp14:anchorId="52954542" wp14:editId="438ED52F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9954E9B" wp14:editId="4FF564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5A0A5" w14:textId="1D1DED15" w:rsidR="00CB313A" w:rsidRPr="00F660B3" w:rsidRDefault="00CB313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34691">
                                <w:t xml:space="preserve">Relatório de Lotes GNRE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54E9B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dwQMZTsCAAArBAAADgAAAAAAAAAA&#10;AAAAAAAuAgAAZHJzL2Uyb0RvYy54bWxQSwECLQAUAAYACAAAACEAm26XNNsAAAAEAQAADwAAAAAA&#10;AAAAAAAAAACVBAAAZHJzL2Rvd25yZXYueG1sUEsFBgAAAAAEAAQA8wAAAJ0FAAAAAA==&#10;" o:allowincell="f" filled="f" stroked="f">
              <v:textbox style="mso-fit-shape-to-text:t" inset=",0,,0">
                <w:txbxContent>
                  <w:p w14:paraId="0A85A0A5" w14:textId="1D1DED15" w:rsidR="00CB313A" w:rsidRPr="00F660B3" w:rsidRDefault="00CB313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934691">
                          <w:t xml:space="preserve">Relatório de Lotes GNRE 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242EEC" wp14:editId="4B28C0B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515B231E" w14:textId="77777777" w:rsidR="00CB313A" w:rsidRDefault="00CB31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242EEC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14:paraId="515B231E" w14:textId="77777777" w:rsidR="00CB313A" w:rsidRDefault="00CB31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417B05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pt;height:11pt" o:bullet="t">
        <v:imagedata r:id="rId1" o:title="bullet1"/>
      </v:shape>
    </w:pict>
  </w:numPicBullet>
  <w:numPicBullet w:numPicBulletId="1">
    <w:pict>
      <v:shape w14:anchorId="6E428B0E" id="_x0000_i1045" type="#_x0000_t75" style="width:11pt;height:11pt" o:bullet="t">
        <v:imagedata r:id="rId2" o:title="bullet2"/>
      </v:shape>
    </w:pict>
  </w:numPicBullet>
  <w:numPicBullet w:numPicBulletId="2">
    <w:pict>
      <v:shape id="_x0000_i1046" type="#_x0000_t75" style="width:11pt;height:11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6459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0E3C"/>
    <w:rsid w:val="001D78F1"/>
    <w:rsid w:val="001E0899"/>
    <w:rsid w:val="001F43AB"/>
    <w:rsid w:val="0020526C"/>
    <w:rsid w:val="00210ADD"/>
    <w:rsid w:val="00267F18"/>
    <w:rsid w:val="00281F80"/>
    <w:rsid w:val="00286B4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613BF"/>
    <w:rsid w:val="0037530E"/>
    <w:rsid w:val="00383A3E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46F1C"/>
    <w:rsid w:val="004864FA"/>
    <w:rsid w:val="00491F28"/>
    <w:rsid w:val="004A51BD"/>
    <w:rsid w:val="004B46D0"/>
    <w:rsid w:val="004B48D4"/>
    <w:rsid w:val="004B739D"/>
    <w:rsid w:val="004C6F35"/>
    <w:rsid w:val="004D0470"/>
    <w:rsid w:val="004D6BEC"/>
    <w:rsid w:val="004D7063"/>
    <w:rsid w:val="004E798E"/>
    <w:rsid w:val="005026DD"/>
    <w:rsid w:val="005030B5"/>
    <w:rsid w:val="005140FB"/>
    <w:rsid w:val="00515EC0"/>
    <w:rsid w:val="00521FF5"/>
    <w:rsid w:val="005346C4"/>
    <w:rsid w:val="00537C33"/>
    <w:rsid w:val="0054794E"/>
    <w:rsid w:val="005547B0"/>
    <w:rsid w:val="00570E86"/>
    <w:rsid w:val="00576707"/>
    <w:rsid w:val="005A7659"/>
    <w:rsid w:val="005B2685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71FB3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47C21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33832"/>
    <w:rsid w:val="00934348"/>
    <w:rsid w:val="00934691"/>
    <w:rsid w:val="00940F4F"/>
    <w:rsid w:val="00944AC7"/>
    <w:rsid w:val="00952483"/>
    <w:rsid w:val="00971FE3"/>
    <w:rsid w:val="00972F04"/>
    <w:rsid w:val="00993361"/>
    <w:rsid w:val="009A119B"/>
    <w:rsid w:val="009A5FD6"/>
    <w:rsid w:val="009B24DE"/>
    <w:rsid w:val="009C18F9"/>
    <w:rsid w:val="009D062B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79C8"/>
    <w:rsid w:val="00AD13DC"/>
    <w:rsid w:val="00AD1A08"/>
    <w:rsid w:val="00AD2599"/>
    <w:rsid w:val="00AD5346"/>
    <w:rsid w:val="00AD7E88"/>
    <w:rsid w:val="00AE4A9B"/>
    <w:rsid w:val="00AF2D87"/>
    <w:rsid w:val="00AF3B41"/>
    <w:rsid w:val="00AF5CD6"/>
    <w:rsid w:val="00AF72A1"/>
    <w:rsid w:val="00B01C95"/>
    <w:rsid w:val="00B074D5"/>
    <w:rsid w:val="00B22C35"/>
    <w:rsid w:val="00B37F82"/>
    <w:rsid w:val="00B40C3C"/>
    <w:rsid w:val="00B46404"/>
    <w:rsid w:val="00B633BE"/>
    <w:rsid w:val="00B64864"/>
    <w:rsid w:val="00B66E49"/>
    <w:rsid w:val="00B72078"/>
    <w:rsid w:val="00B772D3"/>
    <w:rsid w:val="00BB0639"/>
    <w:rsid w:val="00BC0589"/>
    <w:rsid w:val="00BD7663"/>
    <w:rsid w:val="00C260C9"/>
    <w:rsid w:val="00C368AF"/>
    <w:rsid w:val="00C41631"/>
    <w:rsid w:val="00C44FF4"/>
    <w:rsid w:val="00C54276"/>
    <w:rsid w:val="00C574F8"/>
    <w:rsid w:val="00C6614D"/>
    <w:rsid w:val="00CB11F0"/>
    <w:rsid w:val="00CB313A"/>
    <w:rsid w:val="00CB6340"/>
    <w:rsid w:val="00CD12EE"/>
    <w:rsid w:val="00CD6EBA"/>
    <w:rsid w:val="00CE087A"/>
    <w:rsid w:val="00CF0BC2"/>
    <w:rsid w:val="00CF1533"/>
    <w:rsid w:val="00D13740"/>
    <w:rsid w:val="00D15D09"/>
    <w:rsid w:val="00D23FBB"/>
    <w:rsid w:val="00D2451E"/>
    <w:rsid w:val="00D25B5A"/>
    <w:rsid w:val="00D81CA7"/>
    <w:rsid w:val="00DE0D37"/>
    <w:rsid w:val="00DF5766"/>
    <w:rsid w:val="00DF690B"/>
    <w:rsid w:val="00DF6941"/>
    <w:rsid w:val="00E00C5B"/>
    <w:rsid w:val="00E0378C"/>
    <w:rsid w:val="00E1253E"/>
    <w:rsid w:val="00E36F9E"/>
    <w:rsid w:val="00E37825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95BEC"/>
    <w:rsid w:val="00EB58F5"/>
    <w:rsid w:val="00EB68EC"/>
    <w:rsid w:val="00EE2471"/>
    <w:rsid w:val="00EF4A10"/>
    <w:rsid w:val="00F01721"/>
    <w:rsid w:val="00F027E0"/>
    <w:rsid w:val="00F0536C"/>
    <w:rsid w:val="00F16400"/>
    <w:rsid w:val="00F20731"/>
    <w:rsid w:val="00F2151F"/>
    <w:rsid w:val="00F225F7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16956B"/>
  <w15:docId w15:val="{E504D917-F3AE-4DC6-89AB-19D4902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69484-BBAB-4361-9A8C-A79D262B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126</TotalTime>
  <Pages>7</Pages>
  <Words>331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2116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Relatório de Lotes GNRE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Jeferson</cp:lastModifiedBy>
  <cp:revision>11</cp:revision>
  <cp:lastPrinted>2015-04-07T20:07:00Z</cp:lastPrinted>
  <dcterms:created xsi:type="dcterms:W3CDTF">2015-10-21T19:55:00Z</dcterms:created>
  <dcterms:modified xsi:type="dcterms:W3CDTF">2017-01-05T13:21:00Z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